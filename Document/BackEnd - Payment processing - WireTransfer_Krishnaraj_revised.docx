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A4C23" w14:textId="5062BC05" w:rsidR="001368EA" w:rsidRPr="00037509" w:rsidRDefault="000279B8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t xml:space="preserve">Payment </w:t>
      </w:r>
      <w:r w:rsidR="00664CAC">
        <w:rPr>
          <w:rFonts w:eastAsia="Calibri" w:cs="Arial"/>
          <w:color w:val="00B0F0"/>
          <w:sz w:val="56"/>
          <w:szCs w:val="72"/>
        </w:rPr>
        <w:t>Processing</w:t>
      </w:r>
      <w:r>
        <w:rPr>
          <w:rFonts w:eastAsia="Calibri" w:cs="Arial"/>
          <w:color w:val="00B0F0"/>
          <w:sz w:val="56"/>
          <w:szCs w:val="72"/>
        </w:rPr>
        <w:t xml:space="preserve"> – Wire transfer</w:t>
      </w:r>
    </w:p>
    <w:p w14:paraId="12E88AA1" w14:textId="158FA3B9" w:rsidR="00D86D4B" w:rsidRPr="00B85B7A" w:rsidRDefault="00D86D4B" w:rsidP="00D86D4B">
      <w:pPr>
        <w:rPr>
          <w:rFonts w:cs="Arial"/>
        </w:rPr>
      </w:pPr>
    </w:p>
    <w:p w14:paraId="42889C31" w14:textId="77777777" w:rsidR="00B07D87" w:rsidRPr="00B85B7A" w:rsidRDefault="00B07D87" w:rsidP="00D86D4B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</w:rPr>
        <w:id w:val="126757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1B0492" w14:textId="77777777" w:rsidR="00D86D4B" w:rsidRPr="00B85B7A" w:rsidRDefault="00D86D4B" w:rsidP="00D86D4B">
          <w:pPr>
            <w:pStyle w:val="TOCHeading"/>
            <w:rPr>
              <w:rFonts w:ascii="Arial" w:hAnsi="Arial" w:cs="Arial"/>
            </w:rPr>
          </w:pPr>
          <w:r w:rsidRPr="00B85B7A">
            <w:rPr>
              <w:rFonts w:ascii="Arial" w:hAnsi="Arial" w:cs="Arial"/>
            </w:rPr>
            <w:t>Contents</w:t>
          </w:r>
        </w:p>
        <w:bookmarkStart w:id="0" w:name="_GoBack"/>
        <w:bookmarkEnd w:id="0"/>
        <w:p w14:paraId="2A9CA52B" w14:textId="1478FEC9" w:rsidR="008900D6" w:rsidRDefault="00D86D4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B85B7A">
            <w:rPr>
              <w:rFonts w:cs="Arial"/>
            </w:rPr>
            <w:fldChar w:fldCharType="begin"/>
          </w:r>
          <w:r w:rsidRPr="00B85B7A">
            <w:rPr>
              <w:rFonts w:cs="Arial"/>
            </w:rPr>
            <w:instrText xml:space="preserve"> TOC \o "1-3" \h \z \u </w:instrText>
          </w:r>
          <w:r w:rsidRPr="00B85B7A">
            <w:rPr>
              <w:rFonts w:cs="Arial"/>
            </w:rPr>
            <w:fldChar w:fldCharType="separate"/>
          </w:r>
          <w:hyperlink w:anchor="_Toc47362483" w:history="1">
            <w:r w:rsidR="008900D6" w:rsidRPr="000B7C8D">
              <w:rPr>
                <w:rStyle w:val="Hyperlink"/>
                <w:rFonts w:eastAsiaTheme="majorEastAsia" w:cs="Arial"/>
                <w:noProof/>
              </w:rPr>
              <w:t>1.0</w:t>
            </w:r>
            <w:r w:rsidR="008900D6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900D6" w:rsidRPr="000B7C8D">
              <w:rPr>
                <w:rStyle w:val="Hyperlink"/>
                <w:rFonts w:eastAsiaTheme="majorEastAsia" w:cs="Arial"/>
                <w:noProof/>
              </w:rPr>
              <w:t>Problem statement</w:t>
            </w:r>
            <w:r w:rsidR="008900D6">
              <w:rPr>
                <w:noProof/>
                <w:webHidden/>
              </w:rPr>
              <w:tab/>
            </w:r>
            <w:r w:rsidR="008900D6">
              <w:rPr>
                <w:noProof/>
                <w:webHidden/>
              </w:rPr>
              <w:fldChar w:fldCharType="begin"/>
            </w:r>
            <w:r w:rsidR="008900D6">
              <w:rPr>
                <w:noProof/>
                <w:webHidden/>
              </w:rPr>
              <w:instrText xml:space="preserve"> PAGEREF _Toc47362483 \h </w:instrText>
            </w:r>
            <w:r w:rsidR="008900D6">
              <w:rPr>
                <w:noProof/>
                <w:webHidden/>
              </w:rPr>
            </w:r>
            <w:r w:rsidR="008900D6">
              <w:rPr>
                <w:noProof/>
                <w:webHidden/>
              </w:rPr>
              <w:fldChar w:fldCharType="separate"/>
            </w:r>
            <w:r w:rsidR="008900D6">
              <w:rPr>
                <w:noProof/>
                <w:webHidden/>
              </w:rPr>
              <w:t>2</w:t>
            </w:r>
            <w:r w:rsidR="008900D6">
              <w:rPr>
                <w:noProof/>
                <w:webHidden/>
              </w:rPr>
              <w:fldChar w:fldCharType="end"/>
            </w:r>
          </w:hyperlink>
        </w:p>
        <w:p w14:paraId="567939E9" w14:textId="55193756" w:rsidR="008900D6" w:rsidRDefault="008900D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7362484" w:history="1">
            <w:r w:rsidRPr="000B7C8D">
              <w:rPr>
                <w:rStyle w:val="Hyperlink"/>
                <w:rFonts w:eastAsiaTheme="majorEastAsia" w:cs="Arial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0B7C8D">
              <w:rPr>
                <w:rStyle w:val="Hyperlink"/>
                <w:rFonts w:eastAsiaTheme="majorEastAsia" w:cs="Arial"/>
                <w:noProof/>
              </w:rPr>
              <w:t>Skill Tower develop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90F1" w14:textId="32710B56" w:rsidR="008900D6" w:rsidRDefault="008900D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7362485" w:history="1">
            <w:r w:rsidRPr="000B7C8D">
              <w:rPr>
                <w:rStyle w:val="Hyperlink"/>
                <w:rFonts w:cs="Arial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0B7C8D">
              <w:rPr>
                <w:rStyle w:val="Hyperlink"/>
                <w:rFonts w:cs="Arial"/>
                <w:noProof/>
              </w:rPr>
              <w:t>Use Case/Architecture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133E" w14:textId="79F72A32" w:rsidR="008900D6" w:rsidRDefault="008900D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7362486" w:history="1">
            <w:r w:rsidRPr="000B7C8D">
              <w:rPr>
                <w:rStyle w:val="Hyperlink"/>
                <w:rFonts w:eastAsiaTheme="majorEastAsia" w:cs="Arial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0B7C8D">
              <w:rPr>
                <w:rStyle w:val="Hyperlink"/>
                <w:rFonts w:eastAsiaTheme="majorEastAsia" w:cs="Arial"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F303" w14:textId="4EF5425F" w:rsidR="008900D6" w:rsidRDefault="008900D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7362487" w:history="1">
            <w:r w:rsidRPr="000B7C8D">
              <w:rPr>
                <w:rStyle w:val="Hyperlink"/>
                <w:rFonts w:eastAsiaTheme="majorEastAsia" w:cs="Arial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0B7C8D">
              <w:rPr>
                <w:rStyle w:val="Hyperlink"/>
                <w:rFonts w:eastAsiaTheme="majorEastAsia" w:cs="Arial"/>
                <w:noProof/>
              </w:rPr>
              <w:t>Expected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8A7C" w14:textId="45BC7937" w:rsidR="008900D6" w:rsidRDefault="008900D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7362488" w:history="1">
            <w:r w:rsidRPr="000B7C8D">
              <w:rPr>
                <w:rStyle w:val="Hyperlink"/>
                <w:rFonts w:eastAsiaTheme="majorEastAsia" w:cs="Arial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0B7C8D">
              <w:rPr>
                <w:rStyle w:val="Hyperlink"/>
                <w:rFonts w:eastAsiaTheme="majorEastAsia" w:cs="Arial"/>
                <w:noProof/>
              </w:rPr>
              <w:t>Milestone and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BEED" w14:textId="0C998CC4" w:rsidR="008900D6" w:rsidRDefault="008900D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7362489" w:history="1">
            <w:r w:rsidRPr="000B7C8D">
              <w:rPr>
                <w:rStyle w:val="Hyperlink"/>
                <w:rFonts w:eastAsiaTheme="majorEastAsia" w:cs="Arial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0B7C8D">
              <w:rPr>
                <w:rStyle w:val="Hyperlink"/>
                <w:rFonts w:eastAsiaTheme="majorEastAsia" w:cs="Arial"/>
                <w:noProof/>
              </w:rPr>
              <w:t>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86B4" w14:textId="34909F25" w:rsidR="008900D6" w:rsidRDefault="008900D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7362490" w:history="1">
            <w:r w:rsidRPr="000B7C8D">
              <w:rPr>
                <w:rStyle w:val="Hyperlink"/>
                <w:rFonts w:cs="Arial"/>
                <w:noProof/>
              </w:rPr>
              <w:t>8.0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0B7C8D">
              <w:rPr>
                <w:rStyle w:val="Hyperlink"/>
                <w:rFonts w:eastAsiaTheme="majorEastAsia" w:cs="Arial"/>
                <w:noProof/>
              </w:rPr>
              <w:t>Evaluation rubrics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D401" w14:textId="4542B167" w:rsidR="00D86D4B" w:rsidRPr="00B85B7A" w:rsidRDefault="00D86D4B" w:rsidP="00D86D4B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eastAsia="Calibri" w:cs="Arial"/>
              <w:color w:val="00B0F0"/>
              <w:sz w:val="72"/>
              <w:szCs w:val="72"/>
            </w:rPr>
          </w:pPr>
          <w:r w:rsidRPr="00B85B7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0211CD43" w14:textId="7FFC29D9" w:rsidR="00D86D4B" w:rsidRPr="00B85B7A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7DE77FA" w14:textId="7CAD6BE3" w:rsidR="00D86D4B" w:rsidRPr="00B85B7A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2410DAE7" w14:textId="35AA9813" w:rsidR="00D86D4B" w:rsidRPr="00B85B7A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C98E7AB" w14:textId="47539F03" w:rsidR="00D86D4B" w:rsidRDefault="00D86D4B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6E0804E9" w14:textId="77777777" w:rsidR="00724F63" w:rsidRPr="00B85B7A" w:rsidRDefault="00724F63" w:rsidP="001368E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14:paraId="0CA7D60D" w14:textId="325584FC" w:rsidR="001368EA" w:rsidRPr="00B85B7A" w:rsidRDefault="001368EA" w:rsidP="00D86D4B">
      <w:pPr>
        <w:pStyle w:val="Heading1"/>
        <w:rPr>
          <w:rFonts w:eastAsiaTheme="majorEastAsia" w:cs="Arial"/>
        </w:rPr>
      </w:pPr>
      <w:bookmarkStart w:id="1" w:name="_Toc47362483"/>
      <w:r w:rsidRPr="00B85B7A">
        <w:rPr>
          <w:rFonts w:eastAsiaTheme="majorEastAsia" w:cs="Arial"/>
        </w:rPr>
        <w:lastRenderedPageBreak/>
        <w:t>Problem statement</w:t>
      </w:r>
      <w:bookmarkEnd w:id="1"/>
    </w:p>
    <w:p w14:paraId="470B118A" w14:textId="3AD365F1" w:rsidR="00033A40" w:rsidRPr="00033A40" w:rsidRDefault="00033A40" w:rsidP="00033A40">
      <w:pPr>
        <w:pStyle w:val="Bodytext0"/>
        <w:ind w:left="0"/>
        <w:rPr>
          <w:rFonts w:cs="Arial"/>
          <w:sz w:val="22"/>
        </w:rPr>
      </w:pPr>
      <w:r w:rsidRPr="00033A40">
        <w:rPr>
          <w:rFonts w:cs="Arial"/>
          <w:sz w:val="22"/>
        </w:rPr>
        <w:t>Need to implement Wire transfers for electronic interbank payments for a new ABC-</w:t>
      </w:r>
      <w:proofErr w:type="gramStart"/>
      <w:r w:rsidRPr="00033A40">
        <w:rPr>
          <w:rFonts w:cs="Arial"/>
          <w:sz w:val="22"/>
        </w:rPr>
        <w:t>Bank,</w:t>
      </w:r>
      <w:proofErr w:type="gramEnd"/>
      <w:r w:rsidRPr="00033A40">
        <w:rPr>
          <w:rFonts w:cs="Arial"/>
          <w:sz w:val="22"/>
        </w:rPr>
        <w:t xml:space="preserve"> we can transfer funds directly from one entity’s bank account to another’s. </w:t>
      </w:r>
    </w:p>
    <w:p w14:paraId="0EACAC49" w14:textId="77777777" w:rsidR="00033A40" w:rsidRPr="00033A40" w:rsidRDefault="00033A40" w:rsidP="00033A40">
      <w:pPr>
        <w:pStyle w:val="Bodytext0"/>
        <w:numPr>
          <w:ilvl w:val="0"/>
          <w:numId w:val="45"/>
        </w:numPr>
        <w:rPr>
          <w:rFonts w:cs="Arial"/>
          <w:sz w:val="22"/>
        </w:rPr>
      </w:pPr>
      <w:r w:rsidRPr="00033A40">
        <w:rPr>
          <w:rFonts w:cs="Arial"/>
          <w:sz w:val="22"/>
        </w:rPr>
        <w:t xml:space="preserve">Wire instructions include the bank account number and ABA bank routing number for the payee receiving the money. </w:t>
      </w:r>
    </w:p>
    <w:p w14:paraId="115A1522" w14:textId="5BDBC45B" w:rsidR="00033A40" w:rsidRPr="00033A40" w:rsidRDefault="00033A40" w:rsidP="00033A40">
      <w:pPr>
        <w:pStyle w:val="Bodytext0"/>
        <w:numPr>
          <w:ilvl w:val="0"/>
          <w:numId w:val="45"/>
        </w:numPr>
        <w:rPr>
          <w:rFonts w:cs="Arial"/>
          <w:sz w:val="22"/>
        </w:rPr>
      </w:pPr>
      <w:r w:rsidRPr="00033A40">
        <w:rPr>
          <w:rFonts w:cs="Arial"/>
          <w:sz w:val="22"/>
        </w:rPr>
        <w:t xml:space="preserve">Each financial institution sets its cutoff time policy for sending same </w:t>
      </w:r>
      <w:proofErr w:type="gramStart"/>
      <w:r w:rsidRPr="00033A40">
        <w:rPr>
          <w:rFonts w:cs="Arial"/>
          <w:sz w:val="22"/>
        </w:rPr>
        <w:t>business day bank wires</w:t>
      </w:r>
      <w:proofErr w:type="gramEnd"/>
      <w:r w:rsidRPr="00033A40">
        <w:rPr>
          <w:rFonts w:cs="Arial"/>
          <w:sz w:val="22"/>
        </w:rPr>
        <w:t xml:space="preserve">. </w:t>
      </w:r>
    </w:p>
    <w:p w14:paraId="3C9F654F" w14:textId="5CE2CC9B" w:rsidR="00517C6B" w:rsidRPr="00A60774" w:rsidRDefault="00033A40" w:rsidP="00A60774">
      <w:pPr>
        <w:pStyle w:val="Bodytext0"/>
        <w:numPr>
          <w:ilvl w:val="0"/>
          <w:numId w:val="45"/>
        </w:numPr>
        <w:rPr>
          <w:rFonts w:cs="Arial"/>
          <w:b/>
          <w:sz w:val="22"/>
        </w:rPr>
      </w:pPr>
      <w:r w:rsidRPr="00033A40">
        <w:rPr>
          <w:rFonts w:cs="Arial"/>
          <w:sz w:val="22"/>
        </w:rPr>
        <w:t>Once funds have been wired, because of the immediacy, recalling erroneous transactions is much more difficult</w:t>
      </w:r>
    </w:p>
    <w:p w14:paraId="3517C642" w14:textId="40BA85C4" w:rsidR="001368EA" w:rsidRPr="00B85B7A" w:rsidRDefault="009E1348" w:rsidP="00D86D4B">
      <w:pPr>
        <w:pStyle w:val="Heading1"/>
        <w:rPr>
          <w:rFonts w:eastAsiaTheme="majorEastAsia" w:cs="Arial"/>
        </w:rPr>
      </w:pPr>
      <w:bookmarkStart w:id="2" w:name="_Toc47362484"/>
      <w:r w:rsidRPr="00B85B7A">
        <w:rPr>
          <w:rFonts w:eastAsiaTheme="majorEastAsia" w:cs="Arial"/>
        </w:rPr>
        <w:t>Skill Tower</w:t>
      </w:r>
      <w:r w:rsidR="001368EA" w:rsidRPr="00B85B7A">
        <w:rPr>
          <w:rFonts w:eastAsiaTheme="majorEastAsia" w:cs="Arial"/>
        </w:rPr>
        <w:t xml:space="preserve"> develop the project</w:t>
      </w:r>
      <w:bookmarkEnd w:id="2"/>
    </w:p>
    <w:p w14:paraId="6C1D9350" w14:textId="109999DB" w:rsidR="001368EA" w:rsidRPr="00D67BBC" w:rsidRDefault="001368EA" w:rsidP="001368EA">
      <w:pPr>
        <w:pStyle w:val="ListParagraph"/>
        <w:ind w:left="0"/>
        <w:rPr>
          <w:rFonts w:ascii="Arial" w:hAnsi="Arial" w:cs="Arial"/>
        </w:rPr>
      </w:pPr>
      <w:r w:rsidRPr="00D67BBC">
        <w:rPr>
          <w:rFonts w:ascii="Arial" w:hAnsi="Arial" w:cs="Arial"/>
        </w:rPr>
        <w:t xml:space="preserve">List the Technology based on your respective technology stack, that will be used to development the project. </w:t>
      </w:r>
    </w:p>
    <w:p w14:paraId="061ACD92" w14:textId="44B16225" w:rsidR="00A6696E" w:rsidRPr="00D67BBC" w:rsidRDefault="00271187" w:rsidP="001368EA">
      <w:pPr>
        <w:pStyle w:val="ListParagraph"/>
        <w:ind w:left="0"/>
        <w:rPr>
          <w:rFonts w:ascii="Arial" w:hAnsi="Arial" w:cs="Arial"/>
          <w:sz w:val="24"/>
        </w:rPr>
      </w:pPr>
      <w:r w:rsidRPr="00D67BBC">
        <w:rPr>
          <w:rFonts w:ascii="Arial" w:hAnsi="Arial" w:cs="Arial"/>
        </w:rPr>
        <w:t>Associate will choose any one of the technology stack and develop the application</w:t>
      </w:r>
      <w:r w:rsidR="00A6696E" w:rsidRPr="00D67BBC">
        <w:rPr>
          <w:rFonts w:ascii="Arial" w:hAnsi="Arial" w:cs="Arial"/>
        </w:rPr>
        <w:t>.</w:t>
      </w:r>
    </w:p>
    <w:p w14:paraId="53C84C3F" w14:textId="77777777" w:rsidR="001368EA" w:rsidRPr="00D67BBC" w:rsidRDefault="001368EA" w:rsidP="001368EA">
      <w:pPr>
        <w:pStyle w:val="ListParagraph"/>
        <w:ind w:left="0"/>
        <w:rPr>
          <w:rFonts w:ascii="Arial" w:hAnsi="Arial" w:cs="Arial"/>
          <w:sz w:val="24"/>
        </w:rPr>
      </w:pPr>
    </w:p>
    <w:tbl>
      <w:tblPr>
        <w:tblStyle w:val="TableGrid"/>
        <w:tblW w:w="3603" w:type="pct"/>
        <w:tblLook w:val="0420" w:firstRow="1" w:lastRow="0" w:firstColumn="0" w:lastColumn="0" w:noHBand="0" w:noVBand="1"/>
      </w:tblPr>
      <w:tblGrid>
        <w:gridCol w:w="2695"/>
        <w:gridCol w:w="4499"/>
      </w:tblGrid>
      <w:tr w:rsidR="00A60774" w:rsidRPr="002635EA" w14:paraId="1354CAB1" w14:textId="77777777" w:rsidTr="00F809F6">
        <w:trPr>
          <w:trHeight w:val="305"/>
        </w:trPr>
        <w:tc>
          <w:tcPr>
            <w:tcW w:w="1873" w:type="pct"/>
            <w:hideMark/>
          </w:tcPr>
          <w:p w14:paraId="371BEE39" w14:textId="77777777" w:rsidR="00A60774" w:rsidRPr="002635EA" w:rsidRDefault="00A60774" w:rsidP="00F809F6">
            <w:pPr>
              <w:rPr>
                <w:rFonts w:cs="Arial"/>
                <w:sz w:val="22"/>
                <w:szCs w:val="22"/>
              </w:rPr>
            </w:pPr>
            <w:r w:rsidRPr="002635EA">
              <w:rPr>
                <w:rFonts w:cs="Arial"/>
                <w:sz w:val="22"/>
                <w:szCs w:val="22"/>
              </w:rPr>
              <w:t xml:space="preserve">Tower Name </w:t>
            </w:r>
          </w:p>
        </w:tc>
        <w:tc>
          <w:tcPr>
            <w:tcW w:w="3127" w:type="pct"/>
            <w:hideMark/>
          </w:tcPr>
          <w:p w14:paraId="458ED381" w14:textId="77777777" w:rsidR="00A60774" w:rsidRPr="002635EA" w:rsidRDefault="00A60774" w:rsidP="00F809F6">
            <w:pPr>
              <w:rPr>
                <w:rFonts w:cs="Arial"/>
                <w:sz w:val="22"/>
                <w:szCs w:val="22"/>
              </w:rPr>
            </w:pPr>
            <w:r w:rsidRPr="002635EA">
              <w:rPr>
                <w:rFonts w:cs="Arial"/>
                <w:sz w:val="22"/>
                <w:szCs w:val="22"/>
              </w:rPr>
              <w:t xml:space="preserve">Skill Names </w:t>
            </w:r>
          </w:p>
        </w:tc>
      </w:tr>
      <w:tr w:rsidR="00A60774" w:rsidRPr="002635EA" w14:paraId="31D7F5A0" w14:textId="77777777" w:rsidTr="00F809F6">
        <w:trPr>
          <w:trHeight w:val="467"/>
        </w:trPr>
        <w:tc>
          <w:tcPr>
            <w:tcW w:w="1873" w:type="pct"/>
          </w:tcPr>
          <w:p w14:paraId="36F09F13" w14:textId="77777777" w:rsidR="00A60774" w:rsidRPr="002635EA" w:rsidRDefault="00A60774" w:rsidP="00F809F6">
            <w:pPr>
              <w:spacing w:line="259" w:lineRule="auto"/>
              <w:rPr>
                <w:rFonts w:cs="Arial"/>
                <w:sz w:val="22"/>
                <w:szCs w:val="22"/>
                <w:lang w:val="en-ID"/>
              </w:rPr>
            </w:pPr>
            <w:r w:rsidRPr="002635EA">
              <w:rPr>
                <w:rFonts w:cs="Arial"/>
                <w:sz w:val="22"/>
                <w:szCs w:val="22"/>
                <w:lang w:val="en-ID"/>
              </w:rPr>
              <w:t>Backend - Java</w:t>
            </w:r>
          </w:p>
        </w:tc>
        <w:tc>
          <w:tcPr>
            <w:tcW w:w="3127" w:type="pct"/>
          </w:tcPr>
          <w:p w14:paraId="48136D46" w14:textId="77777777" w:rsidR="00A60774" w:rsidRPr="002635EA" w:rsidRDefault="00A60774" w:rsidP="00F809F6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  <w:lang w:val="en-ID"/>
              </w:rPr>
            </w:pPr>
            <w:r w:rsidRPr="002635EA">
              <w:rPr>
                <w:rFonts w:cs="Arial"/>
                <w:sz w:val="22"/>
                <w:szCs w:val="22"/>
                <w:lang w:val="en-ID"/>
              </w:rPr>
              <w:t>Core Java 8</w:t>
            </w:r>
            <w:r>
              <w:rPr>
                <w:rFonts w:cs="Arial"/>
                <w:sz w:val="22"/>
                <w:szCs w:val="22"/>
                <w:lang w:val="en-ID"/>
              </w:rPr>
              <w:t>, Junit</w:t>
            </w:r>
          </w:p>
          <w:p w14:paraId="2C53FA50" w14:textId="77777777" w:rsidR="00A60774" w:rsidRPr="002635EA" w:rsidRDefault="00A60774" w:rsidP="00F809F6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  <w:lang w:val="en-ID"/>
              </w:rPr>
            </w:pPr>
            <w:r w:rsidRPr="002635EA">
              <w:rPr>
                <w:rFonts w:cs="Arial"/>
                <w:sz w:val="22"/>
                <w:szCs w:val="22"/>
                <w:lang w:val="en-ID"/>
              </w:rPr>
              <w:t>Spring Boot</w:t>
            </w:r>
          </w:p>
          <w:p w14:paraId="2CB68769" w14:textId="77777777" w:rsidR="00A60774" w:rsidRPr="002635EA" w:rsidRDefault="00A60774" w:rsidP="00F809F6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  <w:lang w:val="en-ID"/>
              </w:rPr>
            </w:pPr>
            <w:r w:rsidRPr="002635EA">
              <w:rPr>
                <w:rFonts w:cs="Arial"/>
                <w:sz w:val="22"/>
                <w:szCs w:val="22"/>
                <w:lang w:val="en-ID"/>
              </w:rPr>
              <w:t>Spring Cloud</w:t>
            </w:r>
            <w:r>
              <w:rPr>
                <w:rFonts w:cs="Arial"/>
                <w:sz w:val="22"/>
                <w:szCs w:val="22"/>
                <w:lang w:val="en-ID"/>
              </w:rPr>
              <w:t>, JSON</w:t>
            </w:r>
          </w:p>
          <w:p w14:paraId="71759165" w14:textId="77777777" w:rsidR="00A60774" w:rsidRDefault="00A60774" w:rsidP="00F809F6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  <w:lang w:val="en-ID"/>
              </w:rPr>
            </w:pPr>
            <w:proofErr w:type="spellStart"/>
            <w:r w:rsidRPr="002635EA">
              <w:rPr>
                <w:rFonts w:cs="Arial"/>
                <w:sz w:val="22"/>
                <w:szCs w:val="22"/>
                <w:lang w:val="en-ID"/>
              </w:rPr>
              <w:t>Microservice</w:t>
            </w:r>
            <w:proofErr w:type="spellEnd"/>
          </w:p>
          <w:p w14:paraId="4657D01E" w14:textId="77777777" w:rsidR="00A60774" w:rsidRPr="002635EA" w:rsidRDefault="00A60774" w:rsidP="00F809F6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  <w:lang w:val="en-ID"/>
              </w:rPr>
            </w:pPr>
            <w:r w:rsidRPr="002635EA">
              <w:rPr>
                <w:rFonts w:cs="Arial"/>
                <w:sz w:val="22"/>
                <w:szCs w:val="22"/>
                <w:lang w:val="en-ID"/>
              </w:rPr>
              <w:t>Data Structures</w:t>
            </w:r>
          </w:p>
        </w:tc>
      </w:tr>
    </w:tbl>
    <w:p w14:paraId="61B85F20" w14:textId="5EC6E3CD" w:rsidR="001368EA" w:rsidRDefault="001368EA" w:rsidP="001368EA">
      <w:pPr>
        <w:pStyle w:val="ListParagraph"/>
        <w:ind w:left="0"/>
        <w:rPr>
          <w:rFonts w:ascii="Arial" w:hAnsi="Arial" w:cs="Arial"/>
        </w:rPr>
      </w:pPr>
    </w:p>
    <w:p w14:paraId="79262A7C" w14:textId="55026201" w:rsidR="001368EA" w:rsidRPr="00B85B7A" w:rsidRDefault="00D86D4B" w:rsidP="00D86D4B">
      <w:pPr>
        <w:pStyle w:val="Heading1"/>
        <w:rPr>
          <w:rFonts w:cs="Arial"/>
        </w:rPr>
      </w:pPr>
      <w:bookmarkStart w:id="3" w:name="_Toc47362485"/>
      <w:r w:rsidRPr="00B85B7A">
        <w:rPr>
          <w:rFonts w:cs="Arial"/>
        </w:rPr>
        <w:t>Use Case/Architecture Diagram</w:t>
      </w:r>
      <w:bookmarkEnd w:id="3"/>
    </w:p>
    <w:p w14:paraId="39F0D56D" w14:textId="77777777" w:rsidR="0088415A" w:rsidRPr="00B85B7A" w:rsidRDefault="0088415A" w:rsidP="0088415A">
      <w:pPr>
        <w:pStyle w:val="Bodytext0"/>
        <w:ind w:left="0"/>
        <w:rPr>
          <w:rFonts w:cs="Arial"/>
          <w:b/>
        </w:rPr>
      </w:pPr>
      <w:r w:rsidRPr="00B85B7A">
        <w:rPr>
          <w:rFonts w:cs="Arial"/>
          <w:b/>
        </w:rPr>
        <w:t>Use Case Diagram</w:t>
      </w:r>
    </w:p>
    <w:p w14:paraId="5F4660F1" w14:textId="4879D01C" w:rsidR="0088415A" w:rsidRDefault="00A5416B" w:rsidP="007D68FC">
      <w:pPr>
        <w:rPr>
          <w:rFonts w:cs="Arial"/>
          <w:sz w:val="22"/>
        </w:rPr>
      </w:pPr>
      <w:r>
        <w:rPr>
          <w:rFonts w:cs="Arial"/>
          <w:sz w:val="22"/>
        </w:rPr>
        <w:br w:type="textWrapping" w:clear="all"/>
      </w:r>
    </w:p>
    <w:p w14:paraId="2699BC16" w14:textId="1150182F" w:rsidR="00003F1F" w:rsidRDefault="002F1F23" w:rsidP="007D68FC">
      <w:pPr>
        <w:rPr>
          <w:rFonts w:cs="Arial"/>
          <w:sz w:val="22"/>
        </w:rPr>
      </w:pPr>
      <w:r>
        <w:rPr>
          <w:rFonts w:cs="Arial"/>
          <w:noProof/>
          <w:sz w:val="22"/>
        </w:rPr>
        <w:lastRenderedPageBreak/>
        <w:drawing>
          <wp:inline distT="0" distB="0" distL="0" distR="0" wp14:anchorId="2120A5AD" wp14:editId="20DE758B">
            <wp:extent cx="634365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59B3" w14:textId="1665A9AE" w:rsidR="001368EA" w:rsidRPr="00B85B7A" w:rsidRDefault="002F1F23" w:rsidP="00D86D4B">
      <w:pPr>
        <w:pStyle w:val="Heading1"/>
        <w:rPr>
          <w:rFonts w:eastAsiaTheme="majorEastAsia" w:cs="Arial"/>
        </w:rPr>
      </w:pPr>
      <w:bookmarkStart w:id="4" w:name="_Toc47362486"/>
      <w:r w:rsidRPr="00B85B7A">
        <w:rPr>
          <w:rFonts w:eastAsiaTheme="majorEastAsia" w:cs="Arial"/>
        </w:rPr>
        <w:t>Use</w:t>
      </w:r>
      <w:r>
        <w:rPr>
          <w:rFonts w:eastAsiaTheme="majorEastAsia" w:cs="Arial"/>
        </w:rPr>
        <w:t xml:space="preserve"> case description</w:t>
      </w:r>
      <w:bookmarkEnd w:id="4"/>
    </w:p>
    <w:p w14:paraId="5EDBB000" w14:textId="3C109709" w:rsidR="00572572" w:rsidRDefault="00572572" w:rsidP="00AE7A78">
      <w:pPr>
        <w:pStyle w:val="BodyTextIndent3"/>
        <w:ind w:left="1440"/>
        <w:rPr>
          <w:rFonts w:cs="Arial"/>
          <w:b/>
          <w:sz w:val="20"/>
        </w:rPr>
      </w:pPr>
    </w:p>
    <w:p w14:paraId="493E5D3A" w14:textId="073955E1" w:rsidR="00176E14" w:rsidRPr="00176E14" w:rsidRDefault="00176E14" w:rsidP="00176E14">
      <w:pPr>
        <w:pStyle w:val="BodyTextIndent3"/>
        <w:ind w:left="1440"/>
        <w:rPr>
          <w:rFonts w:cs="Arial"/>
          <w:sz w:val="20"/>
        </w:rPr>
      </w:pPr>
      <w:r w:rsidRPr="00176E14">
        <w:rPr>
          <w:rFonts w:cs="Arial"/>
          <w:sz w:val="20"/>
        </w:rPr>
        <w:t xml:space="preserve">Develop a real time processing </w:t>
      </w:r>
      <w:r w:rsidR="00133726" w:rsidRPr="00176E14">
        <w:rPr>
          <w:rFonts w:cs="Arial"/>
          <w:sz w:val="20"/>
        </w:rPr>
        <w:t>service, which</w:t>
      </w:r>
      <w:r w:rsidRPr="00176E14">
        <w:rPr>
          <w:rFonts w:cs="Arial"/>
          <w:sz w:val="20"/>
        </w:rPr>
        <w:t xml:space="preserve"> has four </w:t>
      </w:r>
      <w:r w:rsidR="00133726" w:rsidRPr="00176E14">
        <w:rPr>
          <w:rFonts w:cs="Arial"/>
          <w:sz w:val="20"/>
        </w:rPr>
        <w:t>micro services</w:t>
      </w:r>
      <w:r w:rsidRPr="00176E14">
        <w:rPr>
          <w:rFonts w:cs="Arial"/>
          <w:sz w:val="20"/>
        </w:rPr>
        <w:t xml:space="preserve"> - </w:t>
      </w:r>
    </w:p>
    <w:p w14:paraId="788B5ACD" w14:textId="77777777" w:rsidR="00176E14" w:rsidRPr="00176E14" w:rsidRDefault="00176E14" w:rsidP="00176E14">
      <w:pPr>
        <w:pStyle w:val="BodyTextIndent3"/>
        <w:ind w:left="1440"/>
        <w:rPr>
          <w:rFonts w:cs="Arial"/>
          <w:sz w:val="20"/>
        </w:rPr>
      </w:pPr>
    </w:p>
    <w:p w14:paraId="215181E9" w14:textId="71826389" w:rsidR="00176E14" w:rsidRPr="00176E14" w:rsidRDefault="008252B4" w:rsidP="00176E14">
      <w:pPr>
        <w:pStyle w:val="BodyTextIndent3"/>
        <w:ind w:left="1440"/>
        <w:rPr>
          <w:rFonts w:cs="Arial"/>
          <w:sz w:val="20"/>
        </w:rPr>
      </w:pPr>
      <w:r w:rsidRPr="00176E14">
        <w:rPr>
          <w:rFonts w:cs="Arial"/>
          <w:sz w:val="20"/>
        </w:rPr>
        <w:t>Either the interaction can</w:t>
      </w:r>
      <w:r w:rsidR="00176E14" w:rsidRPr="00176E14">
        <w:rPr>
          <w:rFonts w:cs="Arial"/>
          <w:sz w:val="20"/>
        </w:rPr>
        <w:t xml:space="preserve"> queue based or REST based</w:t>
      </w:r>
    </w:p>
    <w:p w14:paraId="4EF1798C" w14:textId="18003544" w:rsidR="00176E14" w:rsidRPr="00176E14" w:rsidRDefault="00176E14" w:rsidP="008252B4">
      <w:pPr>
        <w:pStyle w:val="BodyTextIndent3"/>
        <w:numPr>
          <w:ilvl w:val="0"/>
          <w:numId w:val="46"/>
        </w:numPr>
        <w:rPr>
          <w:rFonts w:cs="Arial"/>
          <w:sz w:val="20"/>
        </w:rPr>
      </w:pPr>
      <w:r w:rsidRPr="00176E14">
        <w:rPr>
          <w:rFonts w:cs="Arial"/>
          <w:sz w:val="20"/>
        </w:rPr>
        <w:t>Initiation Service - Depending on Payment Ins</w:t>
      </w:r>
      <w:r>
        <w:rPr>
          <w:rFonts w:cs="Arial"/>
          <w:sz w:val="20"/>
        </w:rPr>
        <w:t xml:space="preserve">truments, the Payer, the Payee </w:t>
      </w:r>
      <w:r w:rsidRPr="00176E14">
        <w:rPr>
          <w:rFonts w:cs="Arial"/>
          <w:sz w:val="20"/>
        </w:rPr>
        <w:t>or other party (e.g., bank) initiates processing.</w:t>
      </w:r>
    </w:p>
    <w:p w14:paraId="20D0C8A7" w14:textId="1D39C6B3" w:rsidR="00176E14" w:rsidRPr="00176E14" w:rsidRDefault="00176E14" w:rsidP="008252B4">
      <w:pPr>
        <w:pStyle w:val="BodyTextIndent3"/>
        <w:numPr>
          <w:ilvl w:val="0"/>
          <w:numId w:val="46"/>
        </w:numPr>
        <w:rPr>
          <w:rFonts w:cs="Arial"/>
          <w:sz w:val="20"/>
        </w:rPr>
      </w:pPr>
      <w:r w:rsidRPr="00176E14">
        <w:rPr>
          <w:rFonts w:cs="Arial"/>
          <w:sz w:val="20"/>
        </w:rPr>
        <w:t>Verification of Available Funds. Payee may need proof of funds or proof of hold before finalizing payment - Have a sufficiency service - This can be mocked</w:t>
      </w:r>
      <w:r>
        <w:rPr>
          <w:rFonts w:cs="Arial"/>
          <w:sz w:val="20"/>
        </w:rPr>
        <w:t xml:space="preserve"> using </w:t>
      </w:r>
      <w:proofErr w:type="spellStart"/>
      <w:r>
        <w:rPr>
          <w:rFonts w:cs="Arial"/>
          <w:sz w:val="20"/>
        </w:rPr>
        <w:t>mockito</w:t>
      </w:r>
      <w:proofErr w:type="spellEnd"/>
    </w:p>
    <w:p w14:paraId="04AE6B84" w14:textId="5439A70E" w:rsidR="00176E14" w:rsidRPr="00176E14" w:rsidRDefault="00176E14" w:rsidP="008252B4">
      <w:pPr>
        <w:pStyle w:val="BodyTextIndent3"/>
        <w:numPr>
          <w:ilvl w:val="0"/>
          <w:numId w:val="46"/>
        </w:numPr>
        <w:rPr>
          <w:rFonts w:cs="Arial"/>
          <w:sz w:val="20"/>
        </w:rPr>
      </w:pPr>
      <w:r w:rsidRPr="00176E14">
        <w:rPr>
          <w:rFonts w:cs="Arial"/>
          <w:sz w:val="20"/>
        </w:rPr>
        <w:t>Authorization of Transfer. Payee receives proof that the transf</w:t>
      </w:r>
      <w:r w:rsidR="008252B4">
        <w:rPr>
          <w:rFonts w:cs="Arial"/>
          <w:sz w:val="20"/>
        </w:rPr>
        <w:t>er of funds has been authorized by the Authorization Service of the Bank(like fraud check) – Mock this one also</w:t>
      </w:r>
    </w:p>
    <w:p w14:paraId="325F46F3" w14:textId="77777777" w:rsidR="00176E14" w:rsidRPr="00176E14" w:rsidRDefault="00176E14" w:rsidP="008252B4">
      <w:pPr>
        <w:pStyle w:val="BodyTextIndent3"/>
        <w:numPr>
          <w:ilvl w:val="0"/>
          <w:numId w:val="46"/>
        </w:numPr>
        <w:rPr>
          <w:rFonts w:cs="Arial"/>
          <w:sz w:val="20"/>
        </w:rPr>
      </w:pPr>
      <w:r w:rsidRPr="00176E14">
        <w:rPr>
          <w:rFonts w:cs="Arial"/>
          <w:sz w:val="20"/>
        </w:rPr>
        <w:t>Completion of Transfer. When a customer submits a bank wire transfer request the money must be sent by the bank on the same day and received (as available funds) in the payee’s bank account.</w:t>
      </w:r>
    </w:p>
    <w:p w14:paraId="0C31A143" w14:textId="77777777" w:rsidR="00176E14" w:rsidRPr="00176E14" w:rsidRDefault="00176E14" w:rsidP="00176E14">
      <w:pPr>
        <w:pStyle w:val="BodyTextIndent3"/>
        <w:ind w:left="1440"/>
        <w:rPr>
          <w:rFonts w:cs="Arial"/>
          <w:sz w:val="20"/>
        </w:rPr>
      </w:pPr>
    </w:p>
    <w:p w14:paraId="670437AB" w14:textId="1434102C" w:rsidR="00176E14" w:rsidRPr="00176E14" w:rsidRDefault="00176E14" w:rsidP="00176E14">
      <w:pPr>
        <w:pStyle w:val="BodyTextIndent3"/>
        <w:ind w:left="1440"/>
        <w:rPr>
          <w:rFonts w:cs="Arial"/>
          <w:sz w:val="20"/>
        </w:rPr>
      </w:pPr>
      <w:r w:rsidRPr="00176E14">
        <w:rPr>
          <w:rFonts w:cs="Arial"/>
          <w:sz w:val="20"/>
        </w:rPr>
        <w:t>These micro services should interact sequentially to process the four steps</w:t>
      </w:r>
    </w:p>
    <w:p w14:paraId="27D87B08" w14:textId="77777777" w:rsidR="00176E14" w:rsidRPr="00176E14" w:rsidRDefault="00176E14" w:rsidP="00176E14">
      <w:pPr>
        <w:pStyle w:val="BodyTextIndent3"/>
        <w:ind w:left="1440"/>
        <w:rPr>
          <w:rFonts w:cs="Arial"/>
          <w:b/>
          <w:sz w:val="20"/>
        </w:rPr>
      </w:pPr>
      <w:r w:rsidRPr="00176E14">
        <w:rPr>
          <w:rFonts w:cs="Arial"/>
          <w:b/>
          <w:sz w:val="20"/>
        </w:rPr>
        <w:t>Initiation -&gt; Verification -&gt; Authorization -&gt; Completion</w:t>
      </w:r>
    </w:p>
    <w:p w14:paraId="36F4A891" w14:textId="77777777" w:rsidR="00176E14" w:rsidRPr="00176E14" w:rsidRDefault="00176E14" w:rsidP="00176E14">
      <w:pPr>
        <w:pStyle w:val="BodyTextIndent3"/>
        <w:ind w:left="1440"/>
        <w:rPr>
          <w:rFonts w:cs="Arial"/>
          <w:sz w:val="20"/>
        </w:rPr>
      </w:pPr>
    </w:p>
    <w:p w14:paraId="3FE1F2E5" w14:textId="2910A835" w:rsidR="00D247A9" w:rsidRDefault="00D247A9" w:rsidP="00D247A9">
      <w:pPr>
        <w:pStyle w:val="BodyTextIndent3"/>
        <w:rPr>
          <w:rFonts w:cs="Arial"/>
          <w:sz w:val="20"/>
        </w:rPr>
      </w:pPr>
      <w:r>
        <w:rPr>
          <w:rFonts w:cs="Arial"/>
          <w:sz w:val="20"/>
        </w:rPr>
        <w:t>The microservices should be developed to adhere the below reference architecture</w:t>
      </w:r>
    </w:p>
    <w:p w14:paraId="7F11D1D1" w14:textId="7AE697CF" w:rsidR="00D247A9" w:rsidRDefault="00D247A9" w:rsidP="00D247A9">
      <w:pPr>
        <w:pStyle w:val="BodyTextIndent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0A9E441D" wp14:editId="1C797768">
            <wp:extent cx="5676900" cy="3895725"/>
            <wp:effectExtent l="0" t="0" r="0" b="9525"/>
            <wp:docPr id="6" name="Picture 6" descr="Microservices with Spring Boot | Codemen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ervices with Spring Boot | Codemen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DFA2" w14:textId="77777777" w:rsidR="00D247A9" w:rsidRDefault="00D247A9" w:rsidP="00D247A9">
      <w:pPr>
        <w:pStyle w:val="BodyTextIndent3"/>
        <w:rPr>
          <w:rFonts w:cs="Arial"/>
          <w:sz w:val="20"/>
        </w:rPr>
      </w:pPr>
    </w:p>
    <w:p w14:paraId="637F16CC" w14:textId="6EB2655F" w:rsidR="004A39B6" w:rsidRPr="00176E14" w:rsidRDefault="00176E14" w:rsidP="00D247A9">
      <w:pPr>
        <w:pStyle w:val="BodyTextIndent3"/>
        <w:rPr>
          <w:rFonts w:cs="Arial"/>
          <w:sz w:val="20"/>
        </w:rPr>
      </w:pPr>
      <w:r w:rsidRPr="00176E14">
        <w:rPr>
          <w:rFonts w:cs="Arial"/>
          <w:sz w:val="20"/>
        </w:rPr>
        <w:t xml:space="preserve">Use </w:t>
      </w:r>
      <w:r w:rsidR="00AF1B9C" w:rsidRPr="00176E14">
        <w:rPr>
          <w:rFonts w:cs="Arial"/>
          <w:sz w:val="20"/>
        </w:rPr>
        <w:t>Spring</w:t>
      </w:r>
      <w:r w:rsidRPr="00176E14">
        <w:rPr>
          <w:rFonts w:cs="Arial"/>
          <w:sz w:val="20"/>
        </w:rPr>
        <w:t xml:space="preserve"> Cloud Sleuth and </w:t>
      </w:r>
      <w:proofErr w:type="spellStart"/>
      <w:r w:rsidRPr="00176E14">
        <w:rPr>
          <w:rFonts w:cs="Arial"/>
          <w:sz w:val="20"/>
        </w:rPr>
        <w:t>Zipking</w:t>
      </w:r>
      <w:proofErr w:type="spellEnd"/>
      <w:r w:rsidRPr="00176E14">
        <w:rPr>
          <w:rFonts w:cs="Arial"/>
          <w:sz w:val="20"/>
        </w:rPr>
        <w:t xml:space="preserve"> for tracing the microservices call end to end.</w:t>
      </w:r>
    </w:p>
    <w:p w14:paraId="75BEE8C7" w14:textId="0A712377" w:rsidR="00B85B7A" w:rsidRPr="003E03FD" w:rsidRDefault="00BB1AB2" w:rsidP="00B85B7A">
      <w:pPr>
        <w:widowControl/>
        <w:spacing w:before="0" w:after="0" w:line="360" w:lineRule="auto"/>
        <w:ind w:right="0"/>
        <w:jc w:val="both"/>
        <w:rPr>
          <w:rFonts w:cs="Arial"/>
        </w:rPr>
      </w:pPr>
      <w:r>
        <w:rPr>
          <w:noProof/>
        </w:rPr>
        <w:drawing>
          <wp:inline distT="0" distB="0" distL="0" distR="0" wp14:anchorId="263EF9AF" wp14:editId="55179BA7">
            <wp:extent cx="6346190" cy="2994831"/>
            <wp:effectExtent l="0" t="0" r="0" b="0"/>
            <wp:docPr id="4" name="Picture 4" descr="Distributed Tracing in Micoservices using Zipkin, Sleuth and EL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tributed Tracing in Micoservices using Zipkin, Sleuth and ELK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299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DC5E" w14:textId="2EF261E4" w:rsidR="00B4557A" w:rsidRPr="00B85B7A" w:rsidRDefault="00B4557A" w:rsidP="00D86D4B">
      <w:pPr>
        <w:pStyle w:val="Heading1"/>
        <w:rPr>
          <w:rFonts w:eastAsiaTheme="majorEastAsia" w:cs="Arial"/>
        </w:rPr>
      </w:pPr>
      <w:bookmarkStart w:id="5" w:name="_Toc47362487"/>
      <w:r w:rsidRPr="00B85B7A">
        <w:rPr>
          <w:rFonts w:eastAsiaTheme="majorEastAsia" w:cs="Arial"/>
        </w:rPr>
        <w:lastRenderedPageBreak/>
        <w:t>Expected Deliverables</w:t>
      </w:r>
      <w:bookmarkEnd w:id="5"/>
    </w:p>
    <w:p w14:paraId="23A23E4C" w14:textId="7F9CF410" w:rsidR="00B85B7A" w:rsidRPr="003E03FD" w:rsidRDefault="00B85B7A" w:rsidP="00B85B7A">
      <w:pPr>
        <w:pStyle w:val="Bodytext0"/>
        <w:spacing w:before="100" w:beforeAutospacing="1" w:after="100" w:afterAutospacing="1"/>
        <w:ind w:left="0"/>
        <w:rPr>
          <w:rFonts w:eastAsiaTheme="majorEastAsia" w:cs="Arial"/>
          <w:sz w:val="18"/>
        </w:rPr>
      </w:pPr>
      <w:r w:rsidRPr="003E03FD">
        <w:rPr>
          <w:rFonts w:cs="Arial"/>
          <w:szCs w:val="24"/>
        </w:rPr>
        <w:t xml:space="preserve">The following deliverables </w:t>
      </w:r>
      <w:proofErr w:type="gramStart"/>
      <w:r w:rsidRPr="003E03FD">
        <w:rPr>
          <w:rFonts w:cs="Arial"/>
          <w:szCs w:val="24"/>
        </w:rPr>
        <w:t>are expected</w:t>
      </w:r>
      <w:proofErr w:type="gramEnd"/>
      <w:r w:rsidRPr="003E03FD">
        <w:rPr>
          <w:rFonts w:cs="Arial"/>
          <w:szCs w:val="24"/>
        </w:rPr>
        <w:t xml:space="preserve"> as outcomes </w:t>
      </w:r>
    </w:p>
    <w:p w14:paraId="62390435" w14:textId="6610A4E3" w:rsidR="00BD33F7" w:rsidRPr="003E03FD" w:rsidRDefault="00BD33F7" w:rsidP="00FD49A9">
      <w:pPr>
        <w:pStyle w:val="Bodytext0"/>
        <w:numPr>
          <w:ilvl w:val="0"/>
          <w:numId w:val="26"/>
        </w:numPr>
        <w:spacing w:before="100" w:beforeAutospacing="1" w:after="100" w:afterAutospacing="1"/>
        <w:rPr>
          <w:rFonts w:cs="Arial"/>
          <w:szCs w:val="24"/>
        </w:rPr>
      </w:pPr>
      <w:r w:rsidRPr="003E03FD">
        <w:rPr>
          <w:rFonts w:cs="Arial"/>
          <w:szCs w:val="24"/>
        </w:rPr>
        <w:t>Application Code base</w:t>
      </w:r>
    </w:p>
    <w:p w14:paraId="3C94B514" w14:textId="2CDBA2AA" w:rsidR="00BD33F7" w:rsidRPr="003E03FD" w:rsidRDefault="00BD33F7" w:rsidP="00FD49A9">
      <w:pPr>
        <w:pStyle w:val="Bodytext0"/>
        <w:numPr>
          <w:ilvl w:val="0"/>
          <w:numId w:val="26"/>
        </w:numPr>
        <w:spacing w:before="100" w:beforeAutospacing="1" w:after="100" w:afterAutospacing="1"/>
        <w:rPr>
          <w:rFonts w:cs="Arial"/>
          <w:szCs w:val="24"/>
        </w:rPr>
      </w:pPr>
      <w:r w:rsidRPr="003E03FD">
        <w:rPr>
          <w:rFonts w:cs="Arial"/>
          <w:szCs w:val="24"/>
        </w:rPr>
        <w:t>Readme document on the complete application</w:t>
      </w:r>
    </w:p>
    <w:p w14:paraId="6D727913" w14:textId="27928DE1" w:rsidR="00B83056" w:rsidRDefault="00B83056" w:rsidP="00B83056">
      <w:pPr>
        <w:pStyle w:val="Bodytext0"/>
        <w:numPr>
          <w:ilvl w:val="0"/>
          <w:numId w:val="26"/>
        </w:numPr>
        <w:spacing w:before="100" w:beforeAutospacing="1" w:after="100" w:afterAutospacing="1"/>
        <w:jc w:val="both"/>
        <w:rPr>
          <w:rFonts w:cs="Arial"/>
          <w:szCs w:val="24"/>
        </w:rPr>
      </w:pPr>
      <w:r w:rsidRPr="00B83056">
        <w:rPr>
          <w:rFonts w:cs="Arial"/>
          <w:szCs w:val="24"/>
        </w:rPr>
        <w:t>Testing Report/Screenshots</w:t>
      </w:r>
    </w:p>
    <w:p w14:paraId="3C59BC6B" w14:textId="67C6E6C4" w:rsidR="008C0479" w:rsidRPr="00B83056" w:rsidRDefault="008C0479" w:rsidP="00B83056">
      <w:pPr>
        <w:pStyle w:val="Bodytext0"/>
        <w:numPr>
          <w:ilvl w:val="0"/>
          <w:numId w:val="26"/>
        </w:numPr>
        <w:spacing w:before="100" w:beforeAutospacing="1" w:after="100" w:afterAutospacing="1"/>
        <w:jc w:val="both"/>
        <w:rPr>
          <w:rFonts w:cs="Arial"/>
          <w:szCs w:val="24"/>
        </w:rPr>
      </w:pPr>
      <w:r>
        <w:rPr>
          <w:rFonts w:cs="Arial"/>
          <w:szCs w:val="24"/>
        </w:rPr>
        <w:t>Micro services cross cutting concerns used</w:t>
      </w:r>
    </w:p>
    <w:p w14:paraId="469EC51A" w14:textId="545D3B81" w:rsidR="001368EA" w:rsidRDefault="001368EA" w:rsidP="00BD33F7">
      <w:pPr>
        <w:pStyle w:val="Heading1"/>
        <w:rPr>
          <w:rFonts w:eastAsiaTheme="majorEastAsia" w:cs="Arial"/>
        </w:rPr>
      </w:pPr>
      <w:bookmarkStart w:id="6" w:name="_Toc47362488"/>
      <w:r w:rsidRPr="00B85B7A">
        <w:rPr>
          <w:rFonts w:eastAsiaTheme="majorEastAsia" w:cs="Arial"/>
        </w:rPr>
        <w:t>Mi</w:t>
      </w:r>
      <w:r w:rsidR="00D65885" w:rsidRPr="00B85B7A">
        <w:rPr>
          <w:rFonts w:eastAsiaTheme="majorEastAsia" w:cs="Arial"/>
        </w:rPr>
        <w:t>lestone and duration</w:t>
      </w:r>
      <w:bookmarkEnd w:id="6"/>
    </w:p>
    <w:p w14:paraId="09B614A3" w14:textId="77777777" w:rsidR="00AF1B9C" w:rsidRDefault="00AF1B9C" w:rsidP="00AF1B9C">
      <w:pPr>
        <w:rPr>
          <w:rFonts w:eastAsiaTheme="majorEastAsia" w:cs="Arial"/>
        </w:rPr>
      </w:pPr>
      <w:r w:rsidRPr="003E03FD">
        <w:rPr>
          <w:rFonts w:eastAsiaTheme="majorEastAsia" w:cs="Arial"/>
        </w:rPr>
        <w:t>As per project requirement modification can be done in the below table.</w:t>
      </w:r>
    </w:p>
    <w:tbl>
      <w:tblPr>
        <w:tblStyle w:val="TableGrid"/>
        <w:tblW w:w="4505" w:type="pct"/>
        <w:tblLook w:val="0420" w:firstRow="1" w:lastRow="0" w:firstColumn="0" w:lastColumn="0" w:noHBand="0" w:noVBand="1"/>
      </w:tblPr>
      <w:tblGrid>
        <w:gridCol w:w="1886"/>
        <w:gridCol w:w="7110"/>
      </w:tblGrid>
      <w:tr w:rsidR="00AF1B9C" w:rsidRPr="00B80EE3" w14:paraId="508D80B8" w14:textId="77777777" w:rsidTr="003C6B60">
        <w:trPr>
          <w:trHeight w:val="305"/>
        </w:trPr>
        <w:tc>
          <w:tcPr>
            <w:tcW w:w="1048" w:type="pct"/>
            <w:hideMark/>
          </w:tcPr>
          <w:p w14:paraId="29425F4C" w14:textId="77777777" w:rsidR="00AF1B9C" w:rsidRPr="00B80EE3" w:rsidRDefault="00AF1B9C" w:rsidP="001672FF">
            <w:pPr>
              <w:rPr>
                <w:rFonts w:cs="Arial"/>
                <w:color w:val="000000" w:themeColor="text1"/>
              </w:rPr>
            </w:pPr>
            <w:r w:rsidRPr="00B80EE3">
              <w:rPr>
                <w:rFonts w:cs="Arial"/>
                <w:color w:val="000000" w:themeColor="text1"/>
              </w:rPr>
              <w:t xml:space="preserve">Milestone </w:t>
            </w:r>
          </w:p>
        </w:tc>
        <w:tc>
          <w:tcPr>
            <w:tcW w:w="3952" w:type="pct"/>
            <w:hideMark/>
          </w:tcPr>
          <w:p w14:paraId="724EB548" w14:textId="77777777" w:rsidR="00AF1B9C" w:rsidRPr="00B80EE3" w:rsidRDefault="00AF1B9C" w:rsidP="001672FF">
            <w:pPr>
              <w:rPr>
                <w:rFonts w:cs="Arial"/>
                <w:color w:val="000000" w:themeColor="text1"/>
              </w:rPr>
            </w:pPr>
            <w:r w:rsidRPr="00B80EE3">
              <w:rPr>
                <w:rFonts w:cs="Arial"/>
                <w:color w:val="000000" w:themeColor="text1"/>
              </w:rPr>
              <w:t>Topic</w:t>
            </w:r>
          </w:p>
        </w:tc>
      </w:tr>
      <w:tr w:rsidR="003C6B60" w:rsidRPr="003C24DB" w14:paraId="5AF041C9" w14:textId="77777777" w:rsidTr="003C6B60">
        <w:tblPrEx>
          <w:tblLook w:val="04A0" w:firstRow="1" w:lastRow="0" w:firstColumn="1" w:lastColumn="0" w:noHBand="0" w:noVBand="1"/>
        </w:tblPrEx>
        <w:trPr>
          <w:trHeight w:val="1448"/>
        </w:trPr>
        <w:tc>
          <w:tcPr>
            <w:tcW w:w="1048" w:type="pct"/>
          </w:tcPr>
          <w:p w14:paraId="15F99910" w14:textId="77777777" w:rsidR="003C6B60" w:rsidRPr="003C24DB" w:rsidRDefault="003C6B60" w:rsidP="00F809F6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3C24DB">
              <w:rPr>
                <w:rFonts w:cs="Arial"/>
                <w:color w:val="000000" w:themeColor="text1"/>
                <w:sz w:val="22"/>
              </w:rPr>
              <w:t>Milestone -1</w:t>
            </w:r>
          </w:p>
        </w:tc>
        <w:tc>
          <w:tcPr>
            <w:tcW w:w="3952" w:type="pct"/>
          </w:tcPr>
          <w:p w14:paraId="01846C67" w14:textId="77777777" w:rsidR="003C6B60" w:rsidRDefault="003C6B60" w:rsidP="00F809F6">
            <w:pPr>
              <w:rPr>
                <w:rFonts w:cs="Arial"/>
                <w:color w:val="000000" w:themeColor="text1"/>
                <w:sz w:val="22"/>
              </w:rPr>
            </w:pPr>
            <w:r w:rsidRPr="003C24DB">
              <w:rPr>
                <w:rFonts w:cs="Arial"/>
                <w:color w:val="000000" w:themeColor="text1"/>
                <w:sz w:val="22"/>
              </w:rPr>
              <w:t>Developing the API</w:t>
            </w:r>
            <w:r>
              <w:rPr>
                <w:rFonts w:cs="Arial"/>
                <w:color w:val="000000" w:themeColor="text1"/>
                <w:sz w:val="22"/>
              </w:rPr>
              <w:t>/</w:t>
            </w:r>
            <w:proofErr w:type="spellStart"/>
            <w:r>
              <w:rPr>
                <w:rFonts w:cs="Arial"/>
                <w:color w:val="000000" w:themeColor="text1"/>
                <w:sz w:val="22"/>
              </w:rPr>
              <w:t>Microservice</w:t>
            </w:r>
            <w:proofErr w:type="spellEnd"/>
            <w:r w:rsidRPr="003C24DB">
              <w:rPr>
                <w:rFonts w:cs="Arial"/>
                <w:color w:val="000000" w:themeColor="text1"/>
                <w:sz w:val="22"/>
              </w:rPr>
              <w:t>, Coding Standings, 12 Factor Principles</w:t>
            </w:r>
          </w:p>
          <w:p w14:paraId="2371AC6B" w14:textId="0FE67A48" w:rsidR="003C6B60" w:rsidRPr="003C24DB" w:rsidRDefault="003C6B60" w:rsidP="00F809F6">
            <w:pPr>
              <w:rPr>
                <w:rFonts w:cs="Arial"/>
                <w:color w:val="000000" w:themeColor="text1"/>
                <w:sz w:val="22"/>
              </w:rPr>
            </w:pPr>
            <w:r w:rsidRPr="003C6B60">
              <w:rPr>
                <w:rFonts w:cs="Arial"/>
                <w:color w:val="000000" w:themeColor="text1"/>
                <w:sz w:val="22"/>
              </w:rPr>
              <w:t>Developing RESTful services for initiation, verification, authorization of funds and final confirmation</w:t>
            </w:r>
          </w:p>
        </w:tc>
      </w:tr>
      <w:tr w:rsidR="003C6B60" w:rsidRPr="003C24DB" w14:paraId="05CE56E4" w14:textId="77777777" w:rsidTr="003C6B60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1048" w:type="pct"/>
          </w:tcPr>
          <w:p w14:paraId="4E18AFB5" w14:textId="77777777" w:rsidR="003C6B60" w:rsidRPr="003C24DB" w:rsidRDefault="003C6B60" w:rsidP="00F809F6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3C24DB">
              <w:rPr>
                <w:rFonts w:cs="Arial"/>
                <w:color w:val="000000" w:themeColor="text1"/>
                <w:sz w:val="22"/>
              </w:rPr>
              <w:t>Milestone -2</w:t>
            </w:r>
          </w:p>
        </w:tc>
        <w:tc>
          <w:tcPr>
            <w:tcW w:w="3952" w:type="pct"/>
          </w:tcPr>
          <w:p w14:paraId="24199DFA" w14:textId="77777777" w:rsidR="003C6B60" w:rsidRPr="003C24DB" w:rsidRDefault="003C6B60" w:rsidP="00F809F6">
            <w:pPr>
              <w:tabs>
                <w:tab w:val="left" w:pos="2038"/>
              </w:tabs>
              <w:rPr>
                <w:rFonts w:cs="Arial"/>
                <w:color w:val="000000" w:themeColor="text1"/>
                <w:sz w:val="22"/>
              </w:rPr>
            </w:pPr>
            <w:r w:rsidRPr="003C24DB">
              <w:rPr>
                <w:rFonts w:cs="Arial"/>
                <w:color w:val="000000" w:themeColor="text1"/>
                <w:sz w:val="22"/>
              </w:rPr>
              <w:t>Service Discovery, Registry, Circuit Breaker, API gateway, Testing the API, Code Quality Metrics</w:t>
            </w:r>
          </w:p>
        </w:tc>
      </w:tr>
    </w:tbl>
    <w:p w14:paraId="6F0764E2" w14:textId="77777777" w:rsidR="00AF1B9C" w:rsidRPr="00AF1B9C" w:rsidRDefault="00AF1B9C" w:rsidP="00AF1B9C">
      <w:pPr>
        <w:rPr>
          <w:rFonts w:eastAsiaTheme="majorEastAsia"/>
        </w:rPr>
      </w:pPr>
    </w:p>
    <w:p w14:paraId="6544F653" w14:textId="191692E0" w:rsidR="001368EA" w:rsidRDefault="001368EA" w:rsidP="001368EA">
      <w:pPr>
        <w:pStyle w:val="ListParagraph"/>
        <w:rPr>
          <w:rFonts w:ascii="Arial" w:hAnsi="Arial" w:cs="Arial"/>
        </w:rPr>
      </w:pPr>
    </w:p>
    <w:p w14:paraId="3C21BF94" w14:textId="6E24FB75" w:rsidR="007E45AC" w:rsidRDefault="00904148" w:rsidP="007E45AC">
      <w:pPr>
        <w:pStyle w:val="Heading1"/>
        <w:rPr>
          <w:rFonts w:eastAsiaTheme="majorEastAsia" w:cs="Arial"/>
        </w:rPr>
      </w:pPr>
      <w:bookmarkStart w:id="7" w:name="_Toc47362489"/>
      <w:r w:rsidRPr="00B85B7A">
        <w:rPr>
          <w:rFonts w:eastAsiaTheme="majorEastAsia" w:cs="Arial"/>
        </w:rPr>
        <w:t>Implementation Notes</w:t>
      </w:r>
      <w:bookmarkEnd w:id="7"/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876"/>
        <w:gridCol w:w="6659"/>
      </w:tblGrid>
      <w:tr w:rsidR="008900D6" w:rsidRPr="003C24DB" w14:paraId="048635A0" w14:textId="77777777" w:rsidTr="00F809F6">
        <w:trPr>
          <w:trHeight w:val="683"/>
        </w:trPr>
        <w:tc>
          <w:tcPr>
            <w:tcW w:w="1508" w:type="pct"/>
            <w:hideMark/>
          </w:tcPr>
          <w:p w14:paraId="3C13450E" w14:textId="77777777" w:rsidR="008900D6" w:rsidRPr="003C24DB" w:rsidRDefault="008900D6" w:rsidP="00F809F6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 w:rsidRPr="003C24DB">
              <w:rPr>
                <w:rFonts w:cs="Arial"/>
                <w:color w:val="000000" w:themeColor="text1"/>
                <w:sz w:val="22"/>
                <w:szCs w:val="22"/>
              </w:rPr>
              <w:t>Milestone -1</w:t>
            </w:r>
          </w:p>
          <w:p w14:paraId="4A4CEBF3" w14:textId="77777777" w:rsidR="008900D6" w:rsidRPr="003C24DB" w:rsidRDefault="008900D6" w:rsidP="00F809F6">
            <w:pPr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92" w:type="pct"/>
            <w:hideMark/>
          </w:tcPr>
          <w:p w14:paraId="04049628" w14:textId="77777777" w:rsidR="008900D6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 Rest APIs to develop the services</w:t>
            </w:r>
          </w:p>
          <w:p w14:paraId="3F013DF2" w14:textId="77777777" w:rsidR="008900D6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</w:rPr>
              <w:t>Microservice</w:t>
            </w:r>
            <w:proofErr w:type="spellEnd"/>
            <w:r>
              <w:rPr>
                <w:rFonts w:ascii="Arial" w:eastAsia="Times New Roman" w:hAnsi="Arial" w:cs="Arial"/>
              </w:rPr>
              <w:t xml:space="preserve"> Architecture</w:t>
            </w:r>
          </w:p>
          <w:p w14:paraId="2DB23658" w14:textId="77777777" w:rsidR="008900D6" w:rsidRPr="00A61E6D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 w:rsidRPr="00A61E6D">
              <w:rPr>
                <w:rFonts w:ascii="Arial" w:eastAsia="Times New Roman" w:hAnsi="Arial" w:cs="Arial"/>
              </w:rPr>
              <w:t>Use Domain Driven Design</w:t>
            </w:r>
          </w:p>
          <w:p w14:paraId="28DBA81C" w14:textId="77777777" w:rsidR="008900D6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Implement</w:t>
            </w:r>
            <w:r w:rsidRPr="00A47FDE">
              <w:rPr>
                <w:rFonts w:ascii="Arial" w:eastAsia="Times New Roman" w:hAnsi="Arial" w:cs="Arial"/>
              </w:rPr>
              <w:t xml:space="preserve"> repository pattern</w:t>
            </w:r>
          </w:p>
          <w:p w14:paraId="0DCD015B" w14:textId="77777777" w:rsidR="008900D6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 w:rsidRPr="00F8504C">
              <w:rPr>
                <w:rFonts w:ascii="Arial" w:eastAsia="Times New Roman" w:hAnsi="Arial" w:cs="Arial"/>
              </w:rPr>
              <w:t>Use Swagger definitions</w:t>
            </w:r>
          </w:p>
          <w:p w14:paraId="0CB9C8F8" w14:textId="77777777" w:rsidR="008900D6" w:rsidRPr="00F8504C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 w:rsidRPr="00F8504C">
              <w:rPr>
                <w:rFonts w:ascii="Arial" w:eastAsia="Times New Roman" w:hAnsi="Arial" w:cs="Arial"/>
              </w:rPr>
              <w:t>Use browser / POST Man to invoke APIs</w:t>
            </w:r>
          </w:p>
          <w:p w14:paraId="4E5F7B74" w14:textId="77777777" w:rsidR="008900D6" w:rsidRPr="003C24DB" w:rsidRDefault="008900D6" w:rsidP="00F809F6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</w:rPr>
            </w:pPr>
            <w:r w:rsidRPr="003C24DB">
              <w:rPr>
                <w:rFonts w:ascii="Arial" w:hAnsi="Arial" w:cs="Arial"/>
              </w:rPr>
              <w:t>Use ORM to work with database, under repository pattern</w:t>
            </w:r>
          </w:p>
          <w:p w14:paraId="400FF52C" w14:textId="77777777" w:rsidR="008900D6" w:rsidRPr="003C24DB" w:rsidRDefault="008900D6" w:rsidP="00F809F6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</w:rPr>
            </w:pPr>
            <w:r w:rsidRPr="003C24DB">
              <w:rPr>
                <w:rFonts w:ascii="Arial" w:hAnsi="Arial" w:cs="Arial"/>
              </w:rPr>
              <w:t>Use browser / POST Man to invoke APIs</w:t>
            </w:r>
          </w:p>
          <w:p w14:paraId="3F3D5F44" w14:textId="77777777" w:rsidR="008900D6" w:rsidRPr="003C24DB" w:rsidRDefault="008900D6" w:rsidP="00F809F6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</w:rPr>
            </w:pPr>
            <w:r w:rsidRPr="003C24DB">
              <w:rPr>
                <w:rFonts w:ascii="Arial" w:hAnsi="Arial" w:cs="Arial"/>
                <w:color w:val="000000" w:themeColor="text1"/>
              </w:rPr>
              <w:t>Implement API Versioning</w:t>
            </w:r>
          </w:p>
          <w:p w14:paraId="307C9C14" w14:textId="77777777" w:rsidR="008900D6" w:rsidRPr="00930C9E" w:rsidRDefault="008900D6" w:rsidP="00F809F6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C24DB">
              <w:rPr>
                <w:rFonts w:ascii="Arial" w:hAnsi="Arial" w:cs="Arial"/>
              </w:rPr>
              <w:t>Implement API Gateway</w:t>
            </w:r>
          </w:p>
          <w:p w14:paraId="377C8614" w14:textId="77777777" w:rsidR="008900D6" w:rsidRPr="00DF61FD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 w:rsidRPr="00DF61FD">
              <w:rPr>
                <w:rFonts w:ascii="Arial" w:eastAsia="Times New Roman" w:hAnsi="Arial" w:cs="Arial"/>
              </w:rPr>
              <w:t xml:space="preserve">User access security </w:t>
            </w:r>
            <w:proofErr w:type="spellStart"/>
            <w:r w:rsidRPr="00DF61FD">
              <w:rPr>
                <w:rFonts w:ascii="Arial" w:eastAsia="Times New Roman" w:hAnsi="Arial" w:cs="Arial"/>
              </w:rPr>
              <w:t>microservice</w:t>
            </w:r>
            <w:proofErr w:type="spellEnd"/>
            <w:r w:rsidRPr="00DF61FD">
              <w:rPr>
                <w:rFonts w:ascii="Arial" w:eastAsia="Times New Roman" w:hAnsi="Arial" w:cs="Arial"/>
              </w:rPr>
              <w:t xml:space="preserve"> to allow/disallow CRUD operations</w:t>
            </w:r>
          </w:p>
          <w:p w14:paraId="3F308CCD" w14:textId="77777777" w:rsidR="008900D6" w:rsidRPr="003C24DB" w:rsidRDefault="008900D6" w:rsidP="00F809F6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C24DB">
              <w:rPr>
                <w:rFonts w:ascii="Arial" w:hAnsi="Arial" w:cs="Arial"/>
              </w:rPr>
              <w:t xml:space="preserve">Message input/output format should be in JSON (Read the values from the property/input files, wherever applicable). </w:t>
            </w:r>
            <w:r w:rsidRPr="003C24DB">
              <w:rPr>
                <w:rFonts w:ascii="Arial" w:hAnsi="Arial" w:cs="Arial"/>
              </w:rPr>
              <w:lastRenderedPageBreak/>
              <w:t>Input/output format can be designed as per the discretion of the participant</w:t>
            </w:r>
          </w:p>
          <w:p w14:paraId="44965EA7" w14:textId="77777777" w:rsidR="008900D6" w:rsidRPr="003C24DB" w:rsidRDefault="008900D6" w:rsidP="00F809F6">
            <w:pPr>
              <w:widowControl/>
              <w:numPr>
                <w:ilvl w:val="0"/>
                <w:numId w:val="15"/>
              </w:numPr>
              <w:spacing w:before="0" w:after="0" w:line="360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>Any error message or exception should be logged to the user should be user-readable (and not technical)</w:t>
            </w:r>
          </w:p>
          <w:p w14:paraId="57B9FFC3" w14:textId="77777777" w:rsidR="008900D6" w:rsidRDefault="008900D6" w:rsidP="00F809F6">
            <w:pPr>
              <w:widowControl/>
              <w:numPr>
                <w:ilvl w:val="0"/>
                <w:numId w:val="15"/>
              </w:numPr>
              <w:spacing w:before="0" w:after="0" w:line="360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 xml:space="preserve">Database connections and web service URLs should be configurable. </w:t>
            </w:r>
          </w:p>
          <w:p w14:paraId="1595C68A" w14:textId="77777777" w:rsidR="008900D6" w:rsidRPr="00A61E6D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</w:rPr>
            </w:pPr>
            <w:r w:rsidRPr="00A61E6D">
              <w:rPr>
                <w:rFonts w:ascii="Arial" w:eastAsia="Times New Roman" w:hAnsi="Arial" w:cs="Arial"/>
              </w:rPr>
              <w:t xml:space="preserve">Web service URLs should be configurable. </w:t>
            </w:r>
          </w:p>
          <w:p w14:paraId="2DEE68C9" w14:textId="77777777" w:rsidR="008900D6" w:rsidRPr="004D23A6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 w:rsidRPr="00A61E6D">
              <w:rPr>
                <w:rFonts w:ascii="Arial" w:eastAsia="Times New Roman" w:hAnsi="Arial" w:cs="Arial"/>
              </w:rPr>
              <w:t>Implement External Configurable Solution</w:t>
            </w:r>
          </w:p>
          <w:p w14:paraId="2E36B9E4" w14:textId="77777777" w:rsidR="008900D6" w:rsidRPr="00930C9E" w:rsidRDefault="008900D6" w:rsidP="00F809F6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ascii="Arial" w:eastAsia="Times New Roman" w:hAnsi="Arial" w:cs="Arial"/>
              </w:rPr>
              <w:t>Implement 12 Factor principles</w:t>
            </w:r>
          </w:p>
        </w:tc>
      </w:tr>
      <w:tr w:rsidR="008900D6" w:rsidRPr="003C24DB" w14:paraId="1FF53BA4" w14:textId="77777777" w:rsidTr="00F809F6">
        <w:trPr>
          <w:trHeight w:val="467"/>
        </w:trPr>
        <w:tc>
          <w:tcPr>
            <w:tcW w:w="1508" w:type="pct"/>
          </w:tcPr>
          <w:p w14:paraId="2BC3EDC7" w14:textId="77777777" w:rsidR="008900D6" w:rsidRPr="003C24DB" w:rsidRDefault="008900D6" w:rsidP="00F809F6">
            <w:pPr>
              <w:spacing w:line="259" w:lineRule="auto"/>
              <w:rPr>
                <w:rFonts w:cs="Arial"/>
                <w:color w:val="000000" w:themeColor="text1"/>
                <w:sz w:val="22"/>
                <w:szCs w:val="22"/>
              </w:rPr>
            </w:pPr>
            <w:r w:rsidRPr="003C24DB"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>Milestone -2</w:t>
            </w:r>
          </w:p>
        </w:tc>
        <w:tc>
          <w:tcPr>
            <w:tcW w:w="3492" w:type="pct"/>
          </w:tcPr>
          <w:p w14:paraId="1685BD0B" w14:textId="77777777" w:rsidR="008900D6" w:rsidRPr="003C24DB" w:rsidRDefault="008900D6" w:rsidP="00F809F6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</w:rPr>
            </w:pPr>
            <w:r w:rsidRPr="003C24DB">
              <w:rPr>
                <w:rFonts w:ascii="Arial" w:hAnsi="Arial" w:cs="Arial"/>
                <w:color w:val="000000" w:themeColor="text1"/>
              </w:rPr>
              <w:t>Implement Unit Test Project for testing the API</w:t>
            </w:r>
          </w:p>
          <w:p w14:paraId="23B208FE" w14:textId="77777777" w:rsidR="008900D6" w:rsidRPr="00BC3C9B" w:rsidRDefault="008900D6" w:rsidP="00F809F6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</w:rPr>
            </w:pPr>
            <w:r w:rsidRPr="003C24DB">
              <w:rPr>
                <w:rFonts w:ascii="Arial" w:hAnsi="Arial" w:cs="Arial"/>
                <w:color w:val="000000" w:themeColor="text1"/>
              </w:rPr>
              <w:t>Implement Service Discovery, Registry, Circuit Breaker</w:t>
            </w:r>
          </w:p>
          <w:p w14:paraId="000FC262" w14:textId="77777777" w:rsidR="008900D6" w:rsidRPr="003C24DB" w:rsidRDefault="008900D6" w:rsidP="00F809F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3C24DB">
              <w:rPr>
                <w:rFonts w:ascii="Arial" w:hAnsi="Arial" w:cs="Arial"/>
                <w:sz w:val="22"/>
                <w:szCs w:val="22"/>
              </w:rPr>
              <w:t>All implementation should publish Code Quality Metrics</w:t>
            </w:r>
          </w:p>
          <w:p w14:paraId="77A0CF5D" w14:textId="77777777" w:rsidR="008900D6" w:rsidRPr="003C24DB" w:rsidRDefault="008900D6" w:rsidP="00F809F6">
            <w:pPr>
              <w:pStyle w:val="Default"/>
              <w:numPr>
                <w:ilvl w:val="0"/>
                <w:numId w:val="19"/>
              </w:numPr>
              <w:spacing w:after="2"/>
              <w:rPr>
                <w:rFonts w:ascii="Arial" w:hAnsi="Arial" w:cs="Arial"/>
                <w:sz w:val="22"/>
                <w:szCs w:val="22"/>
              </w:rPr>
            </w:pPr>
            <w:r w:rsidRPr="003C24DB">
              <w:rPr>
                <w:rFonts w:ascii="Arial" w:hAnsi="Arial" w:cs="Arial"/>
                <w:sz w:val="22"/>
                <w:szCs w:val="22"/>
              </w:rPr>
              <w:t>Technical Debt –lower-the-better</w:t>
            </w:r>
          </w:p>
          <w:p w14:paraId="6F40119A" w14:textId="77777777" w:rsidR="008900D6" w:rsidRPr="003C24DB" w:rsidRDefault="008900D6" w:rsidP="00F809F6">
            <w:pPr>
              <w:pStyle w:val="Default"/>
              <w:numPr>
                <w:ilvl w:val="0"/>
                <w:numId w:val="19"/>
              </w:numPr>
              <w:spacing w:after="2"/>
              <w:rPr>
                <w:rFonts w:ascii="Arial" w:hAnsi="Arial" w:cs="Arial"/>
                <w:sz w:val="22"/>
                <w:szCs w:val="22"/>
              </w:rPr>
            </w:pPr>
            <w:r w:rsidRPr="003C24DB">
              <w:rPr>
                <w:rFonts w:ascii="Arial" w:hAnsi="Arial" w:cs="Arial"/>
                <w:sz w:val="22"/>
                <w:szCs w:val="22"/>
              </w:rPr>
              <w:t>Code Smell –lower-the-better</w:t>
            </w:r>
          </w:p>
          <w:p w14:paraId="07F0414D" w14:textId="77777777" w:rsidR="008900D6" w:rsidRPr="003C24DB" w:rsidRDefault="008900D6" w:rsidP="00F809F6">
            <w:pPr>
              <w:pStyle w:val="Default"/>
              <w:numPr>
                <w:ilvl w:val="0"/>
                <w:numId w:val="19"/>
              </w:numPr>
              <w:spacing w:after="2"/>
              <w:rPr>
                <w:rFonts w:ascii="Arial" w:hAnsi="Arial" w:cs="Arial"/>
                <w:sz w:val="22"/>
                <w:szCs w:val="22"/>
              </w:rPr>
            </w:pPr>
            <w:r w:rsidRPr="003C24DB">
              <w:rPr>
                <w:rFonts w:ascii="Arial" w:hAnsi="Arial" w:cs="Arial"/>
                <w:sz w:val="22"/>
                <w:szCs w:val="22"/>
              </w:rPr>
              <w:t>Code Coverage –higher-the-better</w:t>
            </w:r>
          </w:p>
          <w:p w14:paraId="2705E04B" w14:textId="77777777" w:rsidR="008900D6" w:rsidRPr="003C24DB" w:rsidRDefault="008900D6" w:rsidP="00F809F6">
            <w:pPr>
              <w:pStyle w:val="Default"/>
              <w:numPr>
                <w:ilvl w:val="0"/>
                <w:numId w:val="19"/>
              </w:numPr>
              <w:spacing w:after="2"/>
              <w:rPr>
                <w:rFonts w:ascii="Arial" w:hAnsi="Arial" w:cs="Arial"/>
                <w:sz w:val="22"/>
                <w:szCs w:val="22"/>
              </w:rPr>
            </w:pPr>
            <w:r w:rsidRPr="003C24DB">
              <w:rPr>
                <w:rFonts w:ascii="Arial" w:hAnsi="Arial" w:cs="Arial"/>
                <w:sz w:val="22"/>
                <w:szCs w:val="22"/>
              </w:rPr>
              <w:t>Secure coding practices</w:t>
            </w:r>
          </w:p>
          <w:p w14:paraId="277A755D" w14:textId="77777777" w:rsidR="008900D6" w:rsidRPr="003C24DB" w:rsidRDefault="008900D6" w:rsidP="00F809F6">
            <w:pPr>
              <w:pStyle w:val="Default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24DB">
              <w:rPr>
                <w:rFonts w:ascii="Arial" w:hAnsi="Arial" w:cs="Arial"/>
                <w:sz w:val="22"/>
                <w:szCs w:val="22"/>
              </w:rPr>
              <w:t>Follow coding standards</w:t>
            </w:r>
          </w:p>
        </w:tc>
      </w:tr>
    </w:tbl>
    <w:p w14:paraId="1BCFAC65" w14:textId="77777777" w:rsidR="008F6579" w:rsidRPr="008F6579" w:rsidRDefault="008F6579" w:rsidP="008F6579">
      <w:pPr>
        <w:rPr>
          <w:rFonts w:eastAsiaTheme="majorEastAsia"/>
        </w:rPr>
      </w:pPr>
    </w:p>
    <w:p w14:paraId="105ECE36" w14:textId="77777777" w:rsidR="009E1348" w:rsidRPr="00B85B7A" w:rsidRDefault="009E1348" w:rsidP="001368EA">
      <w:pPr>
        <w:pStyle w:val="ListParagraph"/>
        <w:ind w:left="0"/>
        <w:rPr>
          <w:rFonts w:ascii="Arial" w:eastAsiaTheme="majorEastAsia" w:hAnsi="Arial" w:cs="Arial"/>
          <w:b/>
          <w:color w:val="365F91" w:themeColor="accent1" w:themeShade="BF"/>
          <w:sz w:val="32"/>
          <w:szCs w:val="32"/>
        </w:rPr>
      </w:pPr>
    </w:p>
    <w:p w14:paraId="64C8C41A" w14:textId="2B17F163" w:rsidR="004C52D1" w:rsidRPr="00B85B7A" w:rsidRDefault="00943DA6" w:rsidP="00A4469A">
      <w:pPr>
        <w:pStyle w:val="Heading1"/>
        <w:rPr>
          <w:rFonts w:cs="Arial"/>
          <w:color w:val="000000" w:themeColor="text1"/>
        </w:rPr>
      </w:pPr>
      <w:bookmarkStart w:id="8" w:name="_Toc47362490"/>
      <w:r w:rsidRPr="00B85B7A">
        <w:rPr>
          <w:rFonts w:eastAsiaTheme="majorEastAsia" w:cs="Arial"/>
        </w:rPr>
        <w:t>Evaluation</w:t>
      </w:r>
      <w:r w:rsidR="00FE0AA9" w:rsidRPr="00B85B7A">
        <w:rPr>
          <w:rFonts w:eastAsiaTheme="majorEastAsia" w:cs="Arial"/>
        </w:rPr>
        <w:t xml:space="preserve"> rubrics</w:t>
      </w:r>
      <w:bookmarkEnd w:id="8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57"/>
        <w:gridCol w:w="7808"/>
      </w:tblGrid>
      <w:tr w:rsidR="008900D6" w:rsidRPr="003C24DB" w14:paraId="3B793195" w14:textId="77777777" w:rsidTr="00F809F6">
        <w:trPr>
          <w:trHeight w:val="1700"/>
        </w:trPr>
        <w:tc>
          <w:tcPr>
            <w:tcW w:w="1159" w:type="pct"/>
            <w:hideMark/>
          </w:tcPr>
          <w:p w14:paraId="393CB47D" w14:textId="77777777" w:rsidR="008900D6" w:rsidRPr="003C24DB" w:rsidRDefault="008900D6" w:rsidP="00F809F6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3C24DB">
              <w:rPr>
                <w:rFonts w:cs="Arial"/>
                <w:color w:val="000000"/>
                <w:sz w:val="22"/>
                <w:szCs w:val="22"/>
              </w:rPr>
              <w:t>Microservices</w:t>
            </w:r>
          </w:p>
        </w:tc>
        <w:tc>
          <w:tcPr>
            <w:tcW w:w="3841" w:type="pct"/>
            <w:hideMark/>
          </w:tcPr>
          <w:p w14:paraId="68E4F799" w14:textId="77777777" w:rsidR="008900D6" w:rsidRDefault="008900D6" w:rsidP="00F809F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 the below basic structure</w:t>
            </w:r>
          </w:p>
          <w:p w14:paraId="32FBA0C5" w14:textId="77777777" w:rsidR="008900D6" w:rsidRPr="002840EC" w:rsidRDefault="008900D6" w:rsidP="00F809F6">
            <w:pPr>
              <w:pStyle w:val="ListParagraph"/>
              <w:numPr>
                <w:ilvl w:val="1"/>
                <w:numId w:val="22"/>
              </w:numPr>
              <w:rPr>
                <w:rFonts w:cs="Arial"/>
              </w:rPr>
            </w:pPr>
            <w:r w:rsidRPr="002840EC">
              <w:rPr>
                <w:rFonts w:cs="Arial"/>
              </w:rPr>
              <w:t>API - Controllers</w:t>
            </w:r>
          </w:p>
          <w:p w14:paraId="7A536687" w14:textId="77777777" w:rsidR="008900D6" w:rsidRPr="002840EC" w:rsidRDefault="008900D6" w:rsidP="00F809F6">
            <w:pPr>
              <w:pStyle w:val="ListParagraph"/>
              <w:numPr>
                <w:ilvl w:val="1"/>
                <w:numId w:val="22"/>
              </w:numPr>
              <w:rPr>
                <w:rFonts w:cs="Arial"/>
              </w:rPr>
            </w:pPr>
            <w:r w:rsidRPr="002840EC">
              <w:rPr>
                <w:rFonts w:cs="Arial"/>
              </w:rPr>
              <w:t>Domain - Model, Events, Business Services Integration</w:t>
            </w:r>
          </w:p>
          <w:p w14:paraId="6C913563" w14:textId="77777777" w:rsidR="008900D6" w:rsidRPr="002840EC" w:rsidRDefault="008900D6" w:rsidP="00F809F6">
            <w:pPr>
              <w:pStyle w:val="ListParagraph"/>
              <w:numPr>
                <w:ilvl w:val="1"/>
                <w:numId w:val="22"/>
              </w:numPr>
              <w:rPr>
                <w:rFonts w:cs="Arial"/>
              </w:rPr>
            </w:pPr>
            <w:r w:rsidRPr="002840EC">
              <w:rPr>
                <w:rFonts w:cs="Arial"/>
              </w:rPr>
              <w:t>Services – API Implementation</w:t>
            </w:r>
          </w:p>
          <w:p w14:paraId="19BA09FC" w14:textId="77777777" w:rsidR="008900D6" w:rsidRPr="002840EC" w:rsidRDefault="008900D6" w:rsidP="00F809F6">
            <w:pPr>
              <w:pStyle w:val="ListParagraph"/>
              <w:numPr>
                <w:ilvl w:val="1"/>
                <w:numId w:val="22"/>
              </w:numPr>
              <w:rPr>
                <w:rFonts w:cs="Arial"/>
              </w:rPr>
            </w:pPr>
            <w:r w:rsidRPr="002840EC">
              <w:rPr>
                <w:rFonts w:cs="Arial"/>
              </w:rPr>
              <w:t>Infrastructure Project</w:t>
            </w:r>
          </w:p>
          <w:p w14:paraId="111DB522" w14:textId="77777777" w:rsidR="008900D6" w:rsidRPr="004F7A09" w:rsidRDefault="008900D6" w:rsidP="00F809F6">
            <w:pPr>
              <w:rPr>
                <w:rFonts w:cs="Arial"/>
              </w:rPr>
            </w:pPr>
          </w:p>
          <w:p w14:paraId="3BBA8FC0" w14:textId="77777777" w:rsidR="008900D6" w:rsidRPr="003C24DB" w:rsidRDefault="008900D6" w:rsidP="00F809F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C24DB">
              <w:rPr>
                <w:rFonts w:ascii="Arial" w:hAnsi="Arial" w:cs="Arial"/>
              </w:rPr>
              <w:t>Associate must have designed/developed individual Microservices for each functionality.</w:t>
            </w:r>
          </w:p>
          <w:p w14:paraId="7F298DA4" w14:textId="77777777" w:rsidR="008900D6" w:rsidRPr="003C24DB" w:rsidRDefault="008900D6" w:rsidP="00F809F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C24DB">
              <w:rPr>
                <w:rFonts w:ascii="Arial" w:hAnsi="Arial" w:cs="Arial"/>
              </w:rPr>
              <w:t>Each of the Microservices need to comprise below functionality, which need to be developed</w:t>
            </w:r>
          </w:p>
          <w:p w14:paraId="782BC50F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>a. REST Controllers</w:t>
            </w:r>
          </w:p>
          <w:p w14:paraId="4233D3A6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>b. Services</w:t>
            </w:r>
          </w:p>
          <w:p w14:paraId="594B633E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 xml:space="preserve">c. Entity &amp; Model classes, including appropriate relationship (like One-One, Many-One, etc…) between Entity Classes. (Entity and Model classes have been developed in the Previous Phase) </w:t>
            </w:r>
          </w:p>
          <w:p w14:paraId="3C2B167E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 xml:space="preserve">d. In case specific Entity or Model classes are required across multiple Microservices, it </w:t>
            </w:r>
            <w:proofErr w:type="gramStart"/>
            <w:r w:rsidRPr="003C24DB">
              <w:rPr>
                <w:rFonts w:cs="Arial"/>
                <w:sz w:val="22"/>
                <w:szCs w:val="22"/>
              </w:rPr>
              <w:t>is recommended</w:t>
            </w:r>
            <w:proofErr w:type="gramEnd"/>
            <w:r w:rsidRPr="003C24DB">
              <w:rPr>
                <w:rFonts w:cs="Arial"/>
                <w:sz w:val="22"/>
                <w:szCs w:val="22"/>
              </w:rPr>
              <w:t xml:space="preserve"> to maintain separate copy </w:t>
            </w:r>
            <w:r w:rsidRPr="003C24DB">
              <w:rPr>
                <w:rFonts w:cs="Arial"/>
                <w:sz w:val="22"/>
                <w:szCs w:val="22"/>
              </w:rPr>
              <w:lastRenderedPageBreak/>
              <w:t>of Entity or Model classes for each Microservices.</w:t>
            </w:r>
          </w:p>
          <w:p w14:paraId="5C0AB8DD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>e. Microservices should interact with corresponding DB tables or Databases it owns.</w:t>
            </w:r>
          </w:p>
          <w:p w14:paraId="2262CF01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 xml:space="preserve">f. </w:t>
            </w:r>
            <w:proofErr w:type="spellStart"/>
            <w:r w:rsidRPr="003C24DB">
              <w:rPr>
                <w:rFonts w:cs="Arial"/>
                <w:sz w:val="22"/>
                <w:szCs w:val="22"/>
              </w:rPr>
              <w:t>Microservice</w:t>
            </w:r>
            <w:proofErr w:type="spellEnd"/>
            <w:r w:rsidRPr="003C24DB">
              <w:rPr>
                <w:rFonts w:cs="Arial"/>
                <w:sz w:val="22"/>
                <w:szCs w:val="22"/>
              </w:rPr>
              <w:t xml:space="preserve"> need to interact with other </w:t>
            </w:r>
            <w:proofErr w:type="spellStart"/>
            <w:r w:rsidRPr="003C24DB">
              <w:rPr>
                <w:rFonts w:cs="Arial"/>
                <w:sz w:val="22"/>
                <w:szCs w:val="22"/>
              </w:rPr>
              <w:t>Microservice</w:t>
            </w:r>
            <w:proofErr w:type="spellEnd"/>
          </w:p>
          <w:p w14:paraId="43AC0F3D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 xml:space="preserve">h. Usage of Postman to test the Microservices by directly passing requests to each REST end Point, of each </w:t>
            </w:r>
            <w:proofErr w:type="spellStart"/>
            <w:r w:rsidRPr="003C24DB">
              <w:rPr>
                <w:rFonts w:cs="Arial"/>
                <w:sz w:val="22"/>
                <w:szCs w:val="22"/>
              </w:rPr>
              <w:t>Microservice</w:t>
            </w:r>
            <w:proofErr w:type="spellEnd"/>
          </w:p>
          <w:p w14:paraId="3AD161A4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 xml:space="preserve">i. Unit Testing code should be developed using </w:t>
            </w:r>
            <w:proofErr w:type="spellStart"/>
            <w:r w:rsidRPr="003C24DB">
              <w:rPr>
                <w:rFonts w:cs="Arial"/>
                <w:sz w:val="22"/>
                <w:szCs w:val="22"/>
              </w:rPr>
              <w:t>NUnit</w:t>
            </w:r>
            <w:proofErr w:type="spellEnd"/>
            <w:r w:rsidRPr="003C24DB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3C24DB">
              <w:rPr>
                <w:rFonts w:cs="Arial"/>
                <w:sz w:val="22"/>
                <w:szCs w:val="22"/>
              </w:rPr>
              <w:t>Xunit</w:t>
            </w:r>
            <w:proofErr w:type="spellEnd"/>
            <w:r w:rsidRPr="003C24DB">
              <w:rPr>
                <w:rFonts w:cs="Arial"/>
                <w:sz w:val="22"/>
                <w:szCs w:val="22"/>
              </w:rPr>
              <w:t xml:space="preserve"> and perform Unit Testing</w:t>
            </w:r>
          </w:p>
          <w:p w14:paraId="0D9B9930" w14:textId="77777777" w:rsidR="008900D6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  <w:r w:rsidRPr="003C24DB">
              <w:rPr>
                <w:rFonts w:cs="Arial"/>
                <w:sz w:val="22"/>
                <w:szCs w:val="22"/>
              </w:rPr>
              <w:t>j. Circuit Breaker, Service Registry, Service Discovery should be implemented</w:t>
            </w:r>
          </w:p>
          <w:p w14:paraId="25507A4A" w14:textId="77777777" w:rsidR="008900D6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F6189">
              <w:rPr>
                <w:rFonts w:ascii="Arial" w:hAnsi="Arial" w:cs="Arial"/>
              </w:rPr>
              <w:t>Use Swagger UI and test each public method in the service</w:t>
            </w:r>
          </w:p>
          <w:p w14:paraId="1B703709" w14:textId="77777777" w:rsidR="008900D6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</w:t>
            </w:r>
            <w:r w:rsidRPr="009F6189">
              <w:rPr>
                <w:rFonts w:ascii="Arial" w:hAnsi="Arial" w:cs="Arial"/>
              </w:rPr>
              <w:t xml:space="preserve"> of Repository pattern</w:t>
            </w:r>
          </w:p>
          <w:p w14:paraId="3AFC190E" w14:textId="77777777" w:rsidR="008900D6" w:rsidRPr="003C24DB" w:rsidRDefault="008900D6" w:rsidP="00F809F6">
            <w:pPr>
              <w:spacing w:after="0"/>
              <w:ind w:left="720"/>
              <w:rPr>
                <w:rFonts w:cs="Arial"/>
                <w:sz w:val="22"/>
                <w:szCs w:val="22"/>
              </w:rPr>
            </w:pPr>
          </w:p>
          <w:p w14:paraId="7459FE2E" w14:textId="77777777" w:rsidR="008900D6" w:rsidRPr="003C24DB" w:rsidRDefault="008900D6" w:rsidP="00F809F6">
            <w:pPr>
              <w:pStyle w:val="ListParagraph"/>
              <w:rPr>
                <w:rFonts w:ascii="Arial" w:hAnsi="Arial" w:cs="Arial"/>
                <w:color w:val="000000"/>
              </w:rPr>
            </w:pPr>
          </w:p>
        </w:tc>
      </w:tr>
      <w:tr w:rsidR="008900D6" w:rsidRPr="003C24DB" w14:paraId="460D5F30" w14:textId="77777777" w:rsidTr="00F809F6">
        <w:trPr>
          <w:trHeight w:val="1430"/>
        </w:trPr>
        <w:tc>
          <w:tcPr>
            <w:tcW w:w="1159" w:type="pct"/>
            <w:hideMark/>
          </w:tcPr>
          <w:p w14:paraId="336FF92C" w14:textId="77777777" w:rsidR="008900D6" w:rsidRPr="003C24DB" w:rsidRDefault="008900D6" w:rsidP="00F809F6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3C24DB">
              <w:rPr>
                <w:rFonts w:cs="Arial"/>
                <w:color w:val="000000"/>
                <w:sz w:val="22"/>
                <w:szCs w:val="22"/>
              </w:rPr>
              <w:lastRenderedPageBreak/>
              <w:t>Rest API</w:t>
            </w:r>
          </w:p>
        </w:tc>
        <w:tc>
          <w:tcPr>
            <w:tcW w:w="3841" w:type="pct"/>
            <w:hideMark/>
          </w:tcPr>
          <w:p w14:paraId="69B6D0DE" w14:textId="77777777" w:rsidR="008900D6" w:rsidRPr="003C24DB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</w:rPr>
            </w:pPr>
            <w:r w:rsidRPr="003C24DB">
              <w:rPr>
                <w:rFonts w:ascii="Arial" w:eastAsia="Times New Roman" w:hAnsi="Arial" w:cs="Arial"/>
              </w:rPr>
              <w:t>Associate must have used REST API for exposing resources</w:t>
            </w:r>
          </w:p>
          <w:p w14:paraId="2577C438" w14:textId="77777777" w:rsidR="008900D6" w:rsidRPr="003C24DB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</w:rPr>
            </w:pPr>
            <w:r w:rsidRPr="003C24DB">
              <w:rPr>
                <w:rFonts w:ascii="Arial" w:eastAsia="Times New Roman" w:hAnsi="Arial" w:cs="Arial"/>
              </w:rPr>
              <w:t>Associate must have used HTTP GET/PUT/POST request method designators for the business methods which is to be exposed</w:t>
            </w:r>
          </w:p>
          <w:p w14:paraId="7EAF5D93" w14:textId="77777777" w:rsidR="008900D6" w:rsidRPr="003C24DB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</w:rPr>
            </w:pPr>
            <w:r w:rsidRPr="003C24DB">
              <w:rPr>
                <w:rFonts w:ascii="Arial" w:eastAsia="Times New Roman" w:hAnsi="Arial" w:cs="Arial"/>
              </w:rPr>
              <w:t>Associate must have customized the request and response formats according to the requirement</w:t>
            </w:r>
          </w:p>
          <w:p w14:paraId="28A5CA50" w14:textId="77777777" w:rsidR="008900D6" w:rsidRPr="003C24DB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</w:rPr>
            </w:pPr>
            <w:r w:rsidRPr="003C24DB">
              <w:rPr>
                <w:rFonts w:ascii="Arial" w:eastAsia="Times New Roman" w:hAnsi="Arial" w:cs="Arial"/>
              </w:rPr>
              <w:t xml:space="preserve">Associates must have used appropriate RETURN CODES based on the service outcome </w:t>
            </w:r>
          </w:p>
          <w:p w14:paraId="7B4F26EA" w14:textId="77777777" w:rsidR="008900D6" w:rsidRPr="003C24DB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</w:rPr>
            </w:pPr>
            <w:r w:rsidRPr="003C24DB">
              <w:rPr>
                <w:rFonts w:ascii="Arial" w:eastAsia="Times New Roman" w:hAnsi="Arial" w:cs="Arial"/>
              </w:rPr>
              <w:t>Associates must have extracted query/form/header parameters from the input</w:t>
            </w:r>
          </w:p>
          <w:p w14:paraId="2694E6A1" w14:textId="77777777" w:rsidR="008900D6" w:rsidRPr="003C24DB" w:rsidRDefault="008900D6" w:rsidP="00F809F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C24DB">
              <w:rPr>
                <w:rFonts w:ascii="Arial" w:eastAsia="Times New Roman" w:hAnsi="Arial" w:cs="Arial"/>
              </w:rPr>
              <w:t>Associate must have built a custom response based on the input</w:t>
            </w:r>
          </w:p>
          <w:p w14:paraId="39607FA3" w14:textId="77777777" w:rsidR="008900D6" w:rsidRPr="003C24DB" w:rsidRDefault="008900D6" w:rsidP="00F809F6">
            <w:pPr>
              <w:pStyle w:val="ListParagraph"/>
              <w:rPr>
                <w:rFonts w:ascii="Arial" w:hAnsi="Arial" w:cs="Arial"/>
                <w:color w:val="000000"/>
              </w:rPr>
            </w:pPr>
          </w:p>
        </w:tc>
      </w:tr>
      <w:tr w:rsidR="008900D6" w:rsidRPr="003C24DB" w14:paraId="629BD078" w14:textId="77777777" w:rsidTr="00F809F6">
        <w:trPr>
          <w:trHeight w:val="1430"/>
        </w:trPr>
        <w:tc>
          <w:tcPr>
            <w:tcW w:w="1159" w:type="pct"/>
            <w:hideMark/>
          </w:tcPr>
          <w:p w14:paraId="0A099F83" w14:textId="77777777" w:rsidR="008900D6" w:rsidRPr="003C24DB" w:rsidRDefault="008900D6" w:rsidP="00F809F6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3C24DB">
              <w:rPr>
                <w:rFonts w:cs="Arial"/>
                <w:color w:val="000000"/>
                <w:sz w:val="22"/>
                <w:szCs w:val="22"/>
              </w:rPr>
              <w:t>Java/C#/Node/Python</w:t>
            </w:r>
          </w:p>
        </w:tc>
        <w:tc>
          <w:tcPr>
            <w:tcW w:w="3841" w:type="pct"/>
            <w:hideMark/>
          </w:tcPr>
          <w:p w14:paraId="2E392DB9" w14:textId="77777777" w:rsidR="008900D6" w:rsidRPr="003C24DB" w:rsidRDefault="008900D6" w:rsidP="00F809F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>Associate should have used appropriate Base class Libraries, Control Statements and Operators, File Handling and I/O Operations for implementing the functionalities.</w:t>
            </w:r>
          </w:p>
        </w:tc>
      </w:tr>
      <w:tr w:rsidR="008900D6" w:rsidRPr="003C24DB" w14:paraId="12361E9F" w14:textId="77777777" w:rsidTr="00F809F6">
        <w:trPr>
          <w:trHeight w:val="1160"/>
        </w:trPr>
        <w:tc>
          <w:tcPr>
            <w:tcW w:w="1159" w:type="pct"/>
            <w:hideMark/>
          </w:tcPr>
          <w:p w14:paraId="0E9989A0" w14:textId="77777777" w:rsidR="008900D6" w:rsidRPr="003C24DB" w:rsidRDefault="008900D6" w:rsidP="00F809F6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3C24DB">
              <w:rPr>
                <w:rFonts w:cs="Arial"/>
                <w:color w:val="000000"/>
                <w:sz w:val="22"/>
                <w:szCs w:val="22"/>
              </w:rPr>
              <w:t xml:space="preserve">Unit Testing </w:t>
            </w:r>
          </w:p>
        </w:tc>
        <w:tc>
          <w:tcPr>
            <w:tcW w:w="3841" w:type="pct"/>
            <w:hideMark/>
          </w:tcPr>
          <w:p w14:paraId="33418688" w14:textId="77777777" w:rsidR="008900D6" w:rsidRPr="003C24DB" w:rsidRDefault="008900D6" w:rsidP="00F809F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>Test cases covers the functionality of API with custom inputs</w:t>
            </w:r>
          </w:p>
          <w:p w14:paraId="73D2ED37" w14:textId="77777777" w:rsidR="008900D6" w:rsidRPr="003C24DB" w:rsidRDefault="008900D6" w:rsidP="00F809F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>Good test Coverage</w:t>
            </w:r>
          </w:p>
          <w:p w14:paraId="7DE340B3" w14:textId="77777777" w:rsidR="008900D6" w:rsidRPr="003C24DB" w:rsidRDefault="008900D6" w:rsidP="00F809F6">
            <w:pPr>
              <w:pStyle w:val="ListParagraph"/>
              <w:rPr>
                <w:rFonts w:ascii="Arial" w:hAnsi="Arial" w:cs="Arial"/>
                <w:color w:val="000000"/>
              </w:rPr>
            </w:pPr>
          </w:p>
        </w:tc>
      </w:tr>
      <w:tr w:rsidR="008900D6" w:rsidRPr="003C24DB" w14:paraId="253262DD" w14:textId="77777777" w:rsidTr="00F809F6">
        <w:trPr>
          <w:trHeight w:val="1070"/>
        </w:trPr>
        <w:tc>
          <w:tcPr>
            <w:tcW w:w="1159" w:type="pct"/>
            <w:hideMark/>
          </w:tcPr>
          <w:p w14:paraId="41417C86" w14:textId="77777777" w:rsidR="008900D6" w:rsidRPr="003C24DB" w:rsidRDefault="008900D6" w:rsidP="00F809F6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3C24DB">
              <w:rPr>
                <w:rFonts w:cs="Arial"/>
                <w:color w:val="000000"/>
                <w:sz w:val="22"/>
                <w:szCs w:val="22"/>
              </w:rPr>
              <w:t>Common</w:t>
            </w:r>
          </w:p>
        </w:tc>
        <w:tc>
          <w:tcPr>
            <w:tcW w:w="3841" w:type="pct"/>
            <w:hideMark/>
          </w:tcPr>
          <w:p w14:paraId="0852F474" w14:textId="77777777" w:rsidR="008900D6" w:rsidRPr="003C24DB" w:rsidRDefault="008900D6" w:rsidP="00F809F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>Code Smell</w:t>
            </w:r>
          </w:p>
          <w:p w14:paraId="7178BC76" w14:textId="77777777" w:rsidR="008900D6" w:rsidRPr="003C24DB" w:rsidRDefault="008900D6" w:rsidP="00F809F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>Technical Debt</w:t>
            </w:r>
          </w:p>
          <w:p w14:paraId="3FE2EF28" w14:textId="77777777" w:rsidR="008900D6" w:rsidRPr="003C24DB" w:rsidRDefault="008900D6" w:rsidP="00F809F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>Secured Coding</w:t>
            </w:r>
          </w:p>
          <w:p w14:paraId="7FFDA7C5" w14:textId="77777777" w:rsidR="008900D6" w:rsidRPr="003C24DB" w:rsidRDefault="008900D6" w:rsidP="00F809F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>Coding Standards</w:t>
            </w:r>
          </w:p>
          <w:p w14:paraId="411A3364" w14:textId="77777777" w:rsidR="008900D6" w:rsidRPr="003C24DB" w:rsidRDefault="008900D6" w:rsidP="00F809F6">
            <w:pPr>
              <w:pStyle w:val="ListParagraph"/>
              <w:rPr>
                <w:rFonts w:ascii="Arial" w:hAnsi="Arial" w:cs="Arial"/>
                <w:color w:val="000000"/>
              </w:rPr>
            </w:pPr>
          </w:p>
        </w:tc>
      </w:tr>
    </w:tbl>
    <w:p w14:paraId="6026E689" w14:textId="77777777" w:rsidR="004C52D1" w:rsidRPr="00B85B7A" w:rsidRDefault="004C52D1" w:rsidP="001368EA">
      <w:pPr>
        <w:rPr>
          <w:rFonts w:cs="Arial"/>
        </w:rPr>
      </w:pPr>
    </w:p>
    <w:sectPr w:rsidR="004C52D1" w:rsidRPr="00B85B7A" w:rsidSect="000F6B23">
      <w:headerReference w:type="default" r:id="rId14"/>
      <w:footerReference w:type="default" r:id="rId15"/>
      <w:type w:val="continuous"/>
      <w:pgSz w:w="12240" w:h="15840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B43C3" w14:textId="77777777" w:rsidR="007C0242" w:rsidRDefault="007C0242">
      <w:r>
        <w:separator/>
      </w:r>
    </w:p>
  </w:endnote>
  <w:endnote w:type="continuationSeparator" w:id="0">
    <w:p w14:paraId="4E439231" w14:textId="77777777" w:rsidR="007C0242" w:rsidRDefault="007C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3D216" w14:textId="27D9FBBF" w:rsidR="007416BB" w:rsidRDefault="007416BB" w:rsidP="000F6B23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1A73C" w14:textId="1907CDC3" w:rsidR="007416BB" w:rsidRDefault="007416BB" w:rsidP="000F6B2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w14:anchorId="12231D9E" id="Footer Placeholder 3" o:spid="_x0000_s1027" style="position:absolute;left:0;text-align:left;margin-left:0;margin-top:0;width:5in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" filled="f" stroked="f">
              <v:path arrowok="t"/>
              <o:lock v:ext="edit" grouping="t"/>
              <v:textbox inset="0,0,0,0">
                <w:txbxContent>
                  <w:p w14:paraId="4FC1A73C" w14:textId="1907CDC3" w:rsidR="007416BB" w:rsidRDefault="007416BB" w:rsidP="000F6B2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2C19E" w14:textId="77777777" w:rsidR="007C0242" w:rsidRDefault="007C0242">
      <w:r>
        <w:separator/>
      </w:r>
    </w:p>
  </w:footnote>
  <w:footnote w:type="continuationSeparator" w:id="0">
    <w:p w14:paraId="00DC279F" w14:textId="77777777" w:rsidR="007C0242" w:rsidRDefault="007C0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22350" w14:textId="165CCD0B" w:rsidR="007416BB" w:rsidRDefault="007416BB" w:rsidP="000F6B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23617" w14:textId="77777777" w:rsidR="007416BB" w:rsidRDefault="007416BB" w:rsidP="000F6B23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A3BC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49.7pt;margin-top:19.4pt;width:128.2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" stroked="f">
              <v:textbox inset="0,0,0,0">
                <w:txbxContent>
                  <w:p w14:paraId="0FA23617" w14:textId="77777777" w:rsidR="007416BB" w:rsidRDefault="007416BB" w:rsidP="000F6B23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CFC86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5C5B5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 strokecolor="#969696"/>
          </w:pict>
        </mc:Fallback>
      </mc:AlternateContent>
    </w:r>
  </w:p>
  <w:p w14:paraId="0132DDF1" w14:textId="77777777" w:rsidR="007416BB" w:rsidRDefault="007416BB" w:rsidP="000F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8E2"/>
      </v:shape>
    </w:pict>
  </w:numPicBullet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63276"/>
    <w:multiLevelType w:val="multilevel"/>
    <w:tmpl w:val="21900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8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62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1" w15:restartNumberingAfterBreak="0">
    <w:nsid w:val="053027C5"/>
    <w:multiLevelType w:val="hybridMultilevel"/>
    <w:tmpl w:val="E302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3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B682581"/>
    <w:multiLevelType w:val="hybridMultilevel"/>
    <w:tmpl w:val="E176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F647250"/>
    <w:multiLevelType w:val="hybridMultilevel"/>
    <w:tmpl w:val="802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12D48"/>
    <w:multiLevelType w:val="hybridMultilevel"/>
    <w:tmpl w:val="C156AB6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4205C8E"/>
    <w:multiLevelType w:val="hybridMultilevel"/>
    <w:tmpl w:val="145A18F6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0235B"/>
    <w:multiLevelType w:val="hybridMultilevel"/>
    <w:tmpl w:val="3854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57FAF"/>
    <w:multiLevelType w:val="hybridMultilevel"/>
    <w:tmpl w:val="00B42FFE"/>
    <w:lvl w:ilvl="0" w:tplc="82C4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271FA3"/>
    <w:multiLevelType w:val="hybridMultilevel"/>
    <w:tmpl w:val="EC365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93998"/>
    <w:multiLevelType w:val="hybridMultilevel"/>
    <w:tmpl w:val="867E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856D5"/>
    <w:multiLevelType w:val="hybridMultilevel"/>
    <w:tmpl w:val="078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192B15"/>
    <w:multiLevelType w:val="hybridMultilevel"/>
    <w:tmpl w:val="B364AA3E"/>
    <w:lvl w:ilvl="0" w:tplc="F40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163687"/>
    <w:multiLevelType w:val="hybridMultilevel"/>
    <w:tmpl w:val="10E21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5D414F"/>
    <w:multiLevelType w:val="hybridMultilevel"/>
    <w:tmpl w:val="7B9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D6C15"/>
    <w:multiLevelType w:val="hybridMultilevel"/>
    <w:tmpl w:val="3C7E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A7EE7"/>
    <w:multiLevelType w:val="hybridMultilevel"/>
    <w:tmpl w:val="60562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8D77A0"/>
    <w:multiLevelType w:val="hybridMultilevel"/>
    <w:tmpl w:val="30D24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97D07"/>
    <w:multiLevelType w:val="hybridMultilevel"/>
    <w:tmpl w:val="8A52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121B4"/>
    <w:multiLevelType w:val="hybridMultilevel"/>
    <w:tmpl w:val="4FE43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A2612A"/>
    <w:multiLevelType w:val="hybridMultilevel"/>
    <w:tmpl w:val="C390E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5646A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B29A9"/>
    <w:multiLevelType w:val="hybridMultilevel"/>
    <w:tmpl w:val="C12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044FD"/>
    <w:multiLevelType w:val="hybridMultilevel"/>
    <w:tmpl w:val="B7AA9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1560B"/>
    <w:multiLevelType w:val="hybridMultilevel"/>
    <w:tmpl w:val="766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39228B"/>
    <w:multiLevelType w:val="hybridMultilevel"/>
    <w:tmpl w:val="2BD61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48547F"/>
    <w:multiLevelType w:val="hybridMultilevel"/>
    <w:tmpl w:val="CD70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B5429"/>
    <w:multiLevelType w:val="hybridMultilevel"/>
    <w:tmpl w:val="E4AEAC5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5" w15:restartNumberingAfterBreak="0">
    <w:nsid w:val="7D1B4A7B"/>
    <w:multiLevelType w:val="hybridMultilevel"/>
    <w:tmpl w:val="4618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6"/>
  </w:num>
  <w:num w:numId="17">
    <w:abstractNumId w:val="30"/>
  </w:num>
  <w:num w:numId="18">
    <w:abstractNumId w:val="43"/>
  </w:num>
  <w:num w:numId="19">
    <w:abstractNumId w:val="14"/>
  </w:num>
  <w:num w:numId="20">
    <w:abstractNumId w:val="44"/>
  </w:num>
  <w:num w:numId="21">
    <w:abstractNumId w:val="35"/>
  </w:num>
  <w:num w:numId="22">
    <w:abstractNumId w:val="41"/>
  </w:num>
  <w:num w:numId="23">
    <w:abstractNumId w:val="28"/>
  </w:num>
  <w:num w:numId="24">
    <w:abstractNumId w:val="11"/>
  </w:num>
  <w:num w:numId="25">
    <w:abstractNumId w:val="10"/>
  </w:num>
  <w:num w:numId="26">
    <w:abstractNumId w:val="40"/>
  </w:num>
  <w:num w:numId="27">
    <w:abstractNumId w:val="42"/>
  </w:num>
  <w:num w:numId="28">
    <w:abstractNumId w:val="32"/>
  </w:num>
  <w:num w:numId="29">
    <w:abstractNumId w:val="19"/>
  </w:num>
  <w:num w:numId="30">
    <w:abstractNumId w:val="37"/>
  </w:num>
  <w:num w:numId="31">
    <w:abstractNumId w:val="21"/>
  </w:num>
  <w:num w:numId="32">
    <w:abstractNumId w:val="27"/>
  </w:num>
  <w:num w:numId="33">
    <w:abstractNumId w:val="23"/>
  </w:num>
  <w:num w:numId="34">
    <w:abstractNumId w:val="18"/>
  </w:num>
  <w:num w:numId="35">
    <w:abstractNumId w:val="34"/>
  </w:num>
  <w:num w:numId="36">
    <w:abstractNumId w:val="38"/>
  </w:num>
  <w:num w:numId="37">
    <w:abstractNumId w:val="22"/>
  </w:num>
  <w:num w:numId="38">
    <w:abstractNumId w:val="16"/>
  </w:num>
  <w:num w:numId="39">
    <w:abstractNumId w:val="25"/>
  </w:num>
  <w:num w:numId="40">
    <w:abstractNumId w:val="26"/>
  </w:num>
  <w:num w:numId="41">
    <w:abstractNumId w:val="45"/>
  </w:num>
  <w:num w:numId="42">
    <w:abstractNumId w:val="24"/>
  </w:num>
  <w:num w:numId="43">
    <w:abstractNumId w:val="33"/>
  </w:num>
  <w:num w:numId="44">
    <w:abstractNumId w:val="31"/>
  </w:num>
  <w:num w:numId="45">
    <w:abstractNumId w:val="39"/>
  </w:num>
  <w:num w:numId="46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C1"/>
    <w:rsid w:val="00000378"/>
    <w:rsid w:val="00000F46"/>
    <w:rsid w:val="00001A30"/>
    <w:rsid w:val="00001E9E"/>
    <w:rsid w:val="00002F0D"/>
    <w:rsid w:val="00002FCD"/>
    <w:rsid w:val="00003F1F"/>
    <w:rsid w:val="00004137"/>
    <w:rsid w:val="0000469C"/>
    <w:rsid w:val="00004963"/>
    <w:rsid w:val="00004DF2"/>
    <w:rsid w:val="000055BE"/>
    <w:rsid w:val="00006391"/>
    <w:rsid w:val="00006F3B"/>
    <w:rsid w:val="000070C9"/>
    <w:rsid w:val="00010BDD"/>
    <w:rsid w:val="00010EAD"/>
    <w:rsid w:val="0001107A"/>
    <w:rsid w:val="0001287E"/>
    <w:rsid w:val="0001347B"/>
    <w:rsid w:val="00014B11"/>
    <w:rsid w:val="00014BFD"/>
    <w:rsid w:val="0001515E"/>
    <w:rsid w:val="00016086"/>
    <w:rsid w:val="00017929"/>
    <w:rsid w:val="00017B4B"/>
    <w:rsid w:val="0002079F"/>
    <w:rsid w:val="00020BD6"/>
    <w:rsid w:val="000222B7"/>
    <w:rsid w:val="00022575"/>
    <w:rsid w:val="00022688"/>
    <w:rsid w:val="000259C8"/>
    <w:rsid w:val="00026EA7"/>
    <w:rsid w:val="00027570"/>
    <w:rsid w:val="000279B8"/>
    <w:rsid w:val="00030B31"/>
    <w:rsid w:val="00033A40"/>
    <w:rsid w:val="00035322"/>
    <w:rsid w:val="000358E1"/>
    <w:rsid w:val="00035952"/>
    <w:rsid w:val="000359E2"/>
    <w:rsid w:val="000367F7"/>
    <w:rsid w:val="000370A1"/>
    <w:rsid w:val="00037509"/>
    <w:rsid w:val="00037671"/>
    <w:rsid w:val="0003772A"/>
    <w:rsid w:val="00040869"/>
    <w:rsid w:val="0004175E"/>
    <w:rsid w:val="000425A6"/>
    <w:rsid w:val="00043FC7"/>
    <w:rsid w:val="0004404F"/>
    <w:rsid w:val="0004501E"/>
    <w:rsid w:val="00045F6E"/>
    <w:rsid w:val="00047D50"/>
    <w:rsid w:val="000502E6"/>
    <w:rsid w:val="000515B3"/>
    <w:rsid w:val="000530B3"/>
    <w:rsid w:val="00053206"/>
    <w:rsid w:val="00053934"/>
    <w:rsid w:val="00054453"/>
    <w:rsid w:val="0005470F"/>
    <w:rsid w:val="00054A8B"/>
    <w:rsid w:val="00055369"/>
    <w:rsid w:val="00055535"/>
    <w:rsid w:val="00056469"/>
    <w:rsid w:val="00056970"/>
    <w:rsid w:val="00056C97"/>
    <w:rsid w:val="00057169"/>
    <w:rsid w:val="00057C1E"/>
    <w:rsid w:val="000601AA"/>
    <w:rsid w:val="00060F59"/>
    <w:rsid w:val="000616E0"/>
    <w:rsid w:val="000630B7"/>
    <w:rsid w:val="00063B18"/>
    <w:rsid w:val="00063CCD"/>
    <w:rsid w:val="0007099D"/>
    <w:rsid w:val="000709AA"/>
    <w:rsid w:val="000713D3"/>
    <w:rsid w:val="00071CA9"/>
    <w:rsid w:val="00072226"/>
    <w:rsid w:val="00073409"/>
    <w:rsid w:val="0007429F"/>
    <w:rsid w:val="00074FD2"/>
    <w:rsid w:val="000750E9"/>
    <w:rsid w:val="00075507"/>
    <w:rsid w:val="00075B9C"/>
    <w:rsid w:val="00076A5C"/>
    <w:rsid w:val="00077491"/>
    <w:rsid w:val="00077598"/>
    <w:rsid w:val="00081B50"/>
    <w:rsid w:val="00081F4C"/>
    <w:rsid w:val="000826E5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6B8"/>
    <w:rsid w:val="000906FC"/>
    <w:rsid w:val="00090950"/>
    <w:rsid w:val="000923E3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291D"/>
    <w:rsid w:val="000A32F9"/>
    <w:rsid w:val="000A3D79"/>
    <w:rsid w:val="000A45F8"/>
    <w:rsid w:val="000A4848"/>
    <w:rsid w:val="000A4EA2"/>
    <w:rsid w:val="000A64D5"/>
    <w:rsid w:val="000A69E1"/>
    <w:rsid w:val="000A6C47"/>
    <w:rsid w:val="000A73E7"/>
    <w:rsid w:val="000B021B"/>
    <w:rsid w:val="000B0EF0"/>
    <w:rsid w:val="000B155F"/>
    <w:rsid w:val="000B1F6C"/>
    <w:rsid w:val="000B2153"/>
    <w:rsid w:val="000B234D"/>
    <w:rsid w:val="000B2479"/>
    <w:rsid w:val="000B3F18"/>
    <w:rsid w:val="000B505F"/>
    <w:rsid w:val="000B54B8"/>
    <w:rsid w:val="000B5EB7"/>
    <w:rsid w:val="000B618D"/>
    <w:rsid w:val="000B6E3A"/>
    <w:rsid w:val="000B721F"/>
    <w:rsid w:val="000C1A8F"/>
    <w:rsid w:val="000C1E60"/>
    <w:rsid w:val="000C2619"/>
    <w:rsid w:val="000C3499"/>
    <w:rsid w:val="000C36E2"/>
    <w:rsid w:val="000C3FC1"/>
    <w:rsid w:val="000C5DB9"/>
    <w:rsid w:val="000C6379"/>
    <w:rsid w:val="000D107F"/>
    <w:rsid w:val="000D13B3"/>
    <w:rsid w:val="000D15AE"/>
    <w:rsid w:val="000D24F6"/>
    <w:rsid w:val="000D3C12"/>
    <w:rsid w:val="000D44EA"/>
    <w:rsid w:val="000D486A"/>
    <w:rsid w:val="000D4BD7"/>
    <w:rsid w:val="000D634D"/>
    <w:rsid w:val="000D6B9D"/>
    <w:rsid w:val="000E05FA"/>
    <w:rsid w:val="000E08F9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6A92"/>
    <w:rsid w:val="000F6B23"/>
    <w:rsid w:val="000F6FD5"/>
    <w:rsid w:val="000F7429"/>
    <w:rsid w:val="001005BD"/>
    <w:rsid w:val="0010067C"/>
    <w:rsid w:val="00100F12"/>
    <w:rsid w:val="0010359F"/>
    <w:rsid w:val="00105404"/>
    <w:rsid w:val="001057F7"/>
    <w:rsid w:val="00105E0F"/>
    <w:rsid w:val="0010620B"/>
    <w:rsid w:val="0010630C"/>
    <w:rsid w:val="0010661F"/>
    <w:rsid w:val="00106FCF"/>
    <w:rsid w:val="00110B68"/>
    <w:rsid w:val="00112822"/>
    <w:rsid w:val="00112AF1"/>
    <w:rsid w:val="00113FF6"/>
    <w:rsid w:val="00114673"/>
    <w:rsid w:val="00115A31"/>
    <w:rsid w:val="00115EDA"/>
    <w:rsid w:val="00117465"/>
    <w:rsid w:val="00120B14"/>
    <w:rsid w:val="00121410"/>
    <w:rsid w:val="001216C6"/>
    <w:rsid w:val="001229FB"/>
    <w:rsid w:val="00122B8B"/>
    <w:rsid w:val="00123CCA"/>
    <w:rsid w:val="00124556"/>
    <w:rsid w:val="00124868"/>
    <w:rsid w:val="001249A8"/>
    <w:rsid w:val="00124E44"/>
    <w:rsid w:val="00124E63"/>
    <w:rsid w:val="00126244"/>
    <w:rsid w:val="00127D31"/>
    <w:rsid w:val="00130C9A"/>
    <w:rsid w:val="00132619"/>
    <w:rsid w:val="00132743"/>
    <w:rsid w:val="0013285F"/>
    <w:rsid w:val="001329EF"/>
    <w:rsid w:val="00133630"/>
    <w:rsid w:val="00133726"/>
    <w:rsid w:val="00133CDB"/>
    <w:rsid w:val="00134079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D58"/>
    <w:rsid w:val="00142641"/>
    <w:rsid w:val="00142C0A"/>
    <w:rsid w:val="00142E0C"/>
    <w:rsid w:val="00143EF2"/>
    <w:rsid w:val="001441D0"/>
    <w:rsid w:val="0014465A"/>
    <w:rsid w:val="00144F4B"/>
    <w:rsid w:val="00145327"/>
    <w:rsid w:val="00146367"/>
    <w:rsid w:val="00147193"/>
    <w:rsid w:val="00147A7F"/>
    <w:rsid w:val="00150510"/>
    <w:rsid w:val="001508EE"/>
    <w:rsid w:val="00150A10"/>
    <w:rsid w:val="0015118E"/>
    <w:rsid w:val="0015123A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2046"/>
    <w:rsid w:val="0017245E"/>
    <w:rsid w:val="001751E4"/>
    <w:rsid w:val="0017538A"/>
    <w:rsid w:val="001757D1"/>
    <w:rsid w:val="00176342"/>
    <w:rsid w:val="00176E14"/>
    <w:rsid w:val="001773B7"/>
    <w:rsid w:val="001775BE"/>
    <w:rsid w:val="00180423"/>
    <w:rsid w:val="001812CC"/>
    <w:rsid w:val="00181613"/>
    <w:rsid w:val="00181FE6"/>
    <w:rsid w:val="00182B01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F06"/>
    <w:rsid w:val="001867AF"/>
    <w:rsid w:val="00187062"/>
    <w:rsid w:val="00187A5E"/>
    <w:rsid w:val="0019007C"/>
    <w:rsid w:val="0019023B"/>
    <w:rsid w:val="001906F5"/>
    <w:rsid w:val="00190BC0"/>
    <w:rsid w:val="00192631"/>
    <w:rsid w:val="00192BD5"/>
    <w:rsid w:val="00193208"/>
    <w:rsid w:val="00193F0A"/>
    <w:rsid w:val="001948C3"/>
    <w:rsid w:val="0019614D"/>
    <w:rsid w:val="0019700C"/>
    <w:rsid w:val="00197188"/>
    <w:rsid w:val="00197AEA"/>
    <w:rsid w:val="00197FB4"/>
    <w:rsid w:val="001A07BA"/>
    <w:rsid w:val="001A0B56"/>
    <w:rsid w:val="001A0CF3"/>
    <w:rsid w:val="001A139C"/>
    <w:rsid w:val="001A190D"/>
    <w:rsid w:val="001A333A"/>
    <w:rsid w:val="001A37A7"/>
    <w:rsid w:val="001A37BC"/>
    <w:rsid w:val="001A45BC"/>
    <w:rsid w:val="001A4AC6"/>
    <w:rsid w:val="001A4D20"/>
    <w:rsid w:val="001A4D3D"/>
    <w:rsid w:val="001A4E16"/>
    <w:rsid w:val="001A5F6A"/>
    <w:rsid w:val="001B0D9B"/>
    <w:rsid w:val="001B10EE"/>
    <w:rsid w:val="001B28F2"/>
    <w:rsid w:val="001B29B3"/>
    <w:rsid w:val="001B3C2F"/>
    <w:rsid w:val="001B46FA"/>
    <w:rsid w:val="001B49AB"/>
    <w:rsid w:val="001B4E3B"/>
    <w:rsid w:val="001B4FF7"/>
    <w:rsid w:val="001B50EF"/>
    <w:rsid w:val="001B5EDD"/>
    <w:rsid w:val="001B6006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2138"/>
    <w:rsid w:val="001C28BD"/>
    <w:rsid w:val="001C3433"/>
    <w:rsid w:val="001C3706"/>
    <w:rsid w:val="001C3DB7"/>
    <w:rsid w:val="001C5253"/>
    <w:rsid w:val="001C5519"/>
    <w:rsid w:val="001C7BED"/>
    <w:rsid w:val="001C7DB3"/>
    <w:rsid w:val="001C7F45"/>
    <w:rsid w:val="001D0E4A"/>
    <w:rsid w:val="001D0FA3"/>
    <w:rsid w:val="001D1364"/>
    <w:rsid w:val="001D1A74"/>
    <w:rsid w:val="001D3C90"/>
    <w:rsid w:val="001D41FE"/>
    <w:rsid w:val="001D4E4A"/>
    <w:rsid w:val="001D530D"/>
    <w:rsid w:val="001D5D12"/>
    <w:rsid w:val="001D66FB"/>
    <w:rsid w:val="001D798B"/>
    <w:rsid w:val="001D7A5D"/>
    <w:rsid w:val="001D7BB0"/>
    <w:rsid w:val="001E0BC3"/>
    <w:rsid w:val="001E14B0"/>
    <w:rsid w:val="001E197C"/>
    <w:rsid w:val="001E1DF0"/>
    <w:rsid w:val="001E324D"/>
    <w:rsid w:val="001E361D"/>
    <w:rsid w:val="001E4659"/>
    <w:rsid w:val="001E4E95"/>
    <w:rsid w:val="001E504A"/>
    <w:rsid w:val="001E5928"/>
    <w:rsid w:val="001E59DD"/>
    <w:rsid w:val="001E65D7"/>
    <w:rsid w:val="001E67D4"/>
    <w:rsid w:val="001E6992"/>
    <w:rsid w:val="001E6E2C"/>
    <w:rsid w:val="001E71ED"/>
    <w:rsid w:val="001E769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5251"/>
    <w:rsid w:val="001F538F"/>
    <w:rsid w:val="001F53D5"/>
    <w:rsid w:val="001F59B7"/>
    <w:rsid w:val="001F5D92"/>
    <w:rsid w:val="0020004D"/>
    <w:rsid w:val="002006C6"/>
    <w:rsid w:val="00201801"/>
    <w:rsid w:val="002019C6"/>
    <w:rsid w:val="00201F7B"/>
    <w:rsid w:val="002024A5"/>
    <w:rsid w:val="002026F0"/>
    <w:rsid w:val="002028BD"/>
    <w:rsid w:val="00203306"/>
    <w:rsid w:val="00205403"/>
    <w:rsid w:val="00205A85"/>
    <w:rsid w:val="0020619C"/>
    <w:rsid w:val="0020672F"/>
    <w:rsid w:val="0020736D"/>
    <w:rsid w:val="0020745B"/>
    <w:rsid w:val="00207D0E"/>
    <w:rsid w:val="00210A90"/>
    <w:rsid w:val="00210F88"/>
    <w:rsid w:val="002110BF"/>
    <w:rsid w:val="00212136"/>
    <w:rsid w:val="002125E4"/>
    <w:rsid w:val="002131E8"/>
    <w:rsid w:val="0021455A"/>
    <w:rsid w:val="00214DFE"/>
    <w:rsid w:val="002154FF"/>
    <w:rsid w:val="00216B70"/>
    <w:rsid w:val="00217483"/>
    <w:rsid w:val="0021776C"/>
    <w:rsid w:val="00217FA1"/>
    <w:rsid w:val="00220299"/>
    <w:rsid w:val="00220302"/>
    <w:rsid w:val="00221DF3"/>
    <w:rsid w:val="00222FBC"/>
    <w:rsid w:val="0022499D"/>
    <w:rsid w:val="00224DE6"/>
    <w:rsid w:val="00224F86"/>
    <w:rsid w:val="00224FA9"/>
    <w:rsid w:val="002253AD"/>
    <w:rsid w:val="002255BB"/>
    <w:rsid w:val="0022587A"/>
    <w:rsid w:val="002269E1"/>
    <w:rsid w:val="00227676"/>
    <w:rsid w:val="00227859"/>
    <w:rsid w:val="00230573"/>
    <w:rsid w:val="00231311"/>
    <w:rsid w:val="002319DE"/>
    <w:rsid w:val="002326C4"/>
    <w:rsid w:val="00232849"/>
    <w:rsid w:val="00233A99"/>
    <w:rsid w:val="002344CF"/>
    <w:rsid w:val="002353CD"/>
    <w:rsid w:val="002357EE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2017"/>
    <w:rsid w:val="00242E15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1C4F"/>
    <w:rsid w:val="002525FD"/>
    <w:rsid w:val="0025294C"/>
    <w:rsid w:val="00252A72"/>
    <w:rsid w:val="00252B16"/>
    <w:rsid w:val="00252BFE"/>
    <w:rsid w:val="00252E0B"/>
    <w:rsid w:val="002543DA"/>
    <w:rsid w:val="00254818"/>
    <w:rsid w:val="002549AE"/>
    <w:rsid w:val="00254B87"/>
    <w:rsid w:val="00254CCA"/>
    <w:rsid w:val="00256563"/>
    <w:rsid w:val="002567CB"/>
    <w:rsid w:val="002568ED"/>
    <w:rsid w:val="00257543"/>
    <w:rsid w:val="00257C6B"/>
    <w:rsid w:val="00257FEF"/>
    <w:rsid w:val="002603CD"/>
    <w:rsid w:val="00260521"/>
    <w:rsid w:val="00261AE7"/>
    <w:rsid w:val="00263547"/>
    <w:rsid w:val="00264300"/>
    <w:rsid w:val="00264F5C"/>
    <w:rsid w:val="00265823"/>
    <w:rsid w:val="00270BC5"/>
    <w:rsid w:val="00271187"/>
    <w:rsid w:val="00272526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80032"/>
    <w:rsid w:val="0028017D"/>
    <w:rsid w:val="002801F0"/>
    <w:rsid w:val="00280217"/>
    <w:rsid w:val="00280F13"/>
    <w:rsid w:val="00282454"/>
    <w:rsid w:val="002828B7"/>
    <w:rsid w:val="00286B6F"/>
    <w:rsid w:val="00287BA6"/>
    <w:rsid w:val="00287EBB"/>
    <w:rsid w:val="002909D8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42C9"/>
    <w:rsid w:val="00294836"/>
    <w:rsid w:val="00294920"/>
    <w:rsid w:val="00294EE5"/>
    <w:rsid w:val="00295694"/>
    <w:rsid w:val="00295731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445"/>
    <w:rsid w:val="002A764E"/>
    <w:rsid w:val="002A7938"/>
    <w:rsid w:val="002B0472"/>
    <w:rsid w:val="002B07F2"/>
    <w:rsid w:val="002B214F"/>
    <w:rsid w:val="002B4507"/>
    <w:rsid w:val="002B4F7D"/>
    <w:rsid w:val="002B5038"/>
    <w:rsid w:val="002B6101"/>
    <w:rsid w:val="002B663B"/>
    <w:rsid w:val="002B71E9"/>
    <w:rsid w:val="002B7D71"/>
    <w:rsid w:val="002B7E70"/>
    <w:rsid w:val="002C0772"/>
    <w:rsid w:val="002C184B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5918"/>
    <w:rsid w:val="002D5A61"/>
    <w:rsid w:val="002D6418"/>
    <w:rsid w:val="002D6917"/>
    <w:rsid w:val="002D711B"/>
    <w:rsid w:val="002D79EC"/>
    <w:rsid w:val="002D7B05"/>
    <w:rsid w:val="002E01EE"/>
    <w:rsid w:val="002E1281"/>
    <w:rsid w:val="002E152E"/>
    <w:rsid w:val="002E2BAB"/>
    <w:rsid w:val="002E2CC3"/>
    <w:rsid w:val="002E3702"/>
    <w:rsid w:val="002E39AA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1F23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7"/>
    <w:rsid w:val="002F799E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A3"/>
    <w:rsid w:val="0030451E"/>
    <w:rsid w:val="003057FD"/>
    <w:rsid w:val="00305D07"/>
    <w:rsid w:val="00305D9E"/>
    <w:rsid w:val="00305F7C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481A"/>
    <w:rsid w:val="00314C5F"/>
    <w:rsid w:val="00314CF0"/>
    <w:rsid w:val="00314E51"/>
    <w:rsid w:val="00314F71"/>
    <w:rsid w:val="00315F1B"/>
    <w:rsid w:val="00316959"/>
    <w:rsid w:val="00316D91"/>
    <w:rsid w:val="00320F8A"/>
    <w:rsid w:val="003217C6"/>
    <w:rsid w:val="003246B7"/>
    <w:rsid w:val="00324843"/>
    <w:rsid w:val="00324879"/>
    <w:rsid w:val="003249C2"/>
    <w:rsid w:val="003258F1"/>
    <w:rsid w:val="00325B53"/>
    <w:rsid w:val="00326014"/>
    <w:rsid w:val="003260BB"/>
    <w:rsid w:val="00326371"/>
    <w:rsid w:val="003267CF"/>
    <w:rsid w:val="003269CC"/>
    <w:rsid w:val="00326A4B"/>
    <w:rsid w:val="00326A8B"/>
    <w:rsid w:val="00326DEE"/>
    <w:rsid w:val="00327C66"/>
    <w:rsid w:val="00327FFE"/>
    <w:rsid w:val="00330896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98A"/>
    <w:rsid w:val="00334FCA"/>
    <w:rsid w:val="003350CD"/>
    <w:rsid w:val="00336438"/>
    <w:rsid w:val="00336477"/>
    <w:rsid w:val="00336E56"/>
    <w:rsid w:val="00337B43"/>
    <w:rsid w:val="00340371"/>
    <w:rsid w:val="003411F1"/>
    <w:rsid w:val="003414F9"/>
    <w:rsid w:val="0034175B"/>
    <w:rsid w:val="00343C69"/>
    <w:rsid w:val="0034476D"/>
    <w:rsid w:val="003448CD"/>
    <w:rsid w:val="00344A80"/>
    <w:rsid w:val="00344BFB"/>
    <w:rsid w:val="00345291"/>
    <w:rsid w:val="00345862"/>
    <w:rsid w:val="00346796"/>
    <w:rsid w:val="00346CF7"/>
    <w:rsid w:val="003471E4"/>
    <w:rsid w:val="00347391"/>
    <w:rsid w:val="00347D08"/>
    <w:rsid w:val="00347E58"/>
    <w:rsid w:val="00350427"/>
    <w:rsid w:val="00351B36"/>
    <w:rsid w:val="00352842"/>
    <w:rsid w:val="00352ADB"/>
    <w:rsid w:val="00352C91"/>
    <w:rsid w:val="00352DF2"/>
    <w:rsid w:val="00352E22"/>
    <w:rsid w:val="0035372B"/>
    <w:rsid w:val="0035378B"/>
    <w:rsid w:val="00355215"/>
    <w:rsid w:val="0035591E"/>
    <w:rsid w:val="00356B9D"/>
    <w:rsid w:val="00356C7A"/>
    <w:rsid w:val="003572D6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FEB"/>
    <w:rsid w:val="003646B7"/>
    <w:rsid w:val="00364A3D"/>
    <w:rsid w:val="00365816"/>
    <w:rsid w:val="00366567"/>
    <w:rsid w:val="003707C5"/>
    <w:rsid w:val="0037087B"/>
    <w:rsid w:val="00371642"/>
    <w:rsid w:val="003732DE"/>
    <w:rsid w:val="00373DF1"/>
    <w:rsid w:val="0037412E"/>
    <w:rsid w:val="00374A8C"/>
    <w:rsid w:val="00375424"/>
    <w:rsid w:val="003772E6"/>
    <w:rsid w:val="00377AC5"/>
    <w:rsid w:val="00377BC4"/>
    <w:rsid w:val="00377D48"/>
    <w:rsid w:val="0038055C"/>
    <w:rsid w:val="00381B87"/>
    <w:rsid w:val="0038313D"/>
    <w:rsid w:val="00383A42"/>
    <w:rsid w:val="003856C5"/>
    <w:rsid w:val="00386A65"/>
    <w:rsid w:val="0038741E"/>
    <w:rsid w:val="0038797F"/>
    <w:rsid w:val="00387AC1"/>
    <w:rsid w:val="00390B28"/>
    <w:rsid w:val="00391028"/>
    <w:rsid w:val="00391B4F"/>
    <w:rsid w:val="00392432"/>
    <w:rsid w:val="00393C0A"/>
    <w:rsid w:val="003943C7"/>
    <w:rsid w:val="003944CF"/>
    <w:rsid w:val="00394834"/>
    <w:rsid w:val="003948EC"/>
    <w:rsid w:val="00394F50"/>
    <w:rsid w:val="003964BE"/>
    <w:rsid w:val="00396D28"/>
    <w:rsid w:val="00397583"/>
    <w:rsid w:val="0039770D"/>
    <w:rsid w:val="00397A01"/>
    <w:rsid w:val="003A01F9"/>
    <w:rsid w:val="003A041D"/>
    <w:rsid w:val="003A08FE"/>
    <w:rsid w:val="003A0E9D"/>
    <w:rsid w:val="003A130D"/>
    <w:rsid w:val="003A1F24"/>
    <w:rsid w:val="003A26E2"/>
    <w:rsid w:val="003A297E"/>
    <w:rsid w:val="003A2D10"/>
    <w:rsid w:val="003A5417"/>
    <w:rsid w:val="003A54A9"/>
    <w:rsid w:val="003A6215"/>
    <w:rsid w:val="003A62FF"/>
    <w:rsid w:val="003A635B"/>
    <w:rsid w:val="003A76CA"/>
    <w:rsid w:val="003B0803"/>
    <w:rsid w:val="003B0DF0"/>
    <w:rsid w:val="003B11E5"/>
    <w:rsid w:val="003B2707"/>
    <w:rsid w:val="003B34F3"/>
    <w:rsid w:val="003B3FAE"/>
    <w:rsid w:val="003B511E"/>
    <w:rsid w:val="003B67E1"/>
    <w:rsid w:val="003B72AD"/>
    <w:rsid w:val="003B74C9"/>
    <w:rsid w:val="003B7752"/>
    <w:rsid w:val="003C0F66"/>
    <w:rsid w:val="003C1A12"/>
    <w:rsid w:val="003C1A53"/>
    <w:rsid w:val="003C2BF9"/>
    <w:rsid w:val="003C3DAF"/>
    <w:rsid w:val="003C48FF"/>
    <w:rsid w:val="003C4CA6"/>
    <w:rsid w:val="003C4FA2"/>
    <w:rsid w:val="003C554F"/>
    <w:rsid w:val="003C5A62"/>
    <w:rsid w:val="003C5CE6"/>
    <w:rsid w:val="003C5DD1"/>
    <w:rsid w:val="003C5EFE"/>
    <w:rsid w:val="003C6B60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672"/>
    <w:rsid w:val="003D37B6"/>
    <w:rsid w:val="003D3C6B"/>
    <w:rsid w:val="003D42DB"/>
    <w:rsid w:val="003D5920"/>
    <w:rsid w:val="003D6265"/>
    <w:rsid w:val="003D6FC9"/>
    <w:rsid w:val="003D7FED"/>
    <w:rsid w:val="003E03FD"/>
    <w:rsid w:val="003E0417"/>
    <w:rsid w:val="003E068C"/>
    <w:rsid w:val="003E0A86"/>
    <w:rsid w:val="003E121F"/>
    <w:rsid w:val="003E24C5"/>
    <w:rsid w:val="003E2B06"/>
    <w:rsid w:val="003E49AF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3381"/>
    <w:rsid w:val="00403490"/>
    <w:rsid w:val="004034B8"/>
    <w:rsid w:val="00404230"/>
    <w:rsid w:val="00405239"/>
    <w:rsid w:val="0040528E"/>
    <w:rsid w:val="0040587C"/>
    <w:rsid w:val="00405C5C"/>
    <w:rsid w:val="00406866"/>
    <w:rsid w:val="00407396"/>
    <w:rsid w:val="00407F3D"/>
    <w:rsid w:val="00410861"/>
    <w:rsid w:val="00410970"/>
    <w:rsid w:val="00410B52"/>
    <w:rsid w:val="004112D1"/>
    <w:rsid w:val="00413958"/>
    <w:rsid w:val="00413ACF"/>
    <w:rsid w:val="004145B1"/>
    <w:rsid w:val="00414BB2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21A6"/>
    <w:rsid w:val="0042399B"/>
    <w:rsid w:val="00423F83"/>
    <w:rsid w:val="004246A4"/>
    <w:rsid w:val="0042515A"/>
    <w:rsid w:val="0042570C"/>
    <w:rsid w:val="00425A53"/>
    <w:rsid w:val="00425B64"/>
    <w:rsid w:val="004261EC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4DB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98D"/>
    <w:rsid w:val="0044004F"/>
    <w:rsid w:val="004407FA"/>
    <w:rsid w:val="0044109B"/>
    <w:rsid w:val="00441765"/>
    <w:rsid w:val="00441A05"/>
    <w:rsid w:val="004424FF"/>
    <w:rsid w:val="0044276E"/>
    <w:rsid w:val="00442E1B"/>
    <w:rsid w:val="00443966"/>
    <w:rsid w:val="00445B63"/>
    <w:rsid w:val="0044658D"/>
    <w:rsid w:val="00446724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528A"/>
    <w:rsid w:val="00455D1A"/>
    <w:rsid w:val="00456A61"/>
    <w:rsid w:val="004576AA"/>
    <w:rsid w:val="00457936"/>
    <w:rsid w:val="004608A6"/>
    <w:rsid w:val="00460D97"/>
    <w:rsid w:val="00462361"/>
    <w:rsid w:val="0046371D"/>
    <w:rsid w:val="00463A74"/>
    <w:rsid w:val="0046515A"/>
    <w:rsid w:val="00465DBB"/>
    <w:rsid w:val="004679BF"/>
    <w:rsid w:val="0047058D"/>
    <w:rsid w:val="00470E17"/>
    <w:rsid w:val="00471211"/>
    <w:rsid w:val="0047138A"/>
    <w:rsid w:val="00471A1B"/>
    <w:rsid w:val="00471D12"/>
    <w:rsid w:val="00471F45"/>
    <w:rsid w:val="0047231E"/>
    <w:rsid w:val="0047282D"/>
    <w:rsid w:val="00472BAE"/>
    <w:rsid w:val="00473A6B"/>
    <w:rsid w:val="0047536E"/>
    <w:rsid w:val="00476FCC"/>
    <w:rsid w:val="004772EA"/>
    <w:rsid w:val="00477858"/>
    <w:rsid w:val="0048170D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175"/>
    <w:rsid w:val="0049168A"/>
    <w:rsid w:val="00491FDD"/>
    <w:rsid w:val="00491FFD"/>
    <w:rsid w:val="00493629"/>
    <w:rsid w:val="00494130"/>
    <w:rsid w:val="0049425C"/>
    <w:rsid w:val="00494FD0"/>
    <w:rsid w:val="0049525B"/>
    <w:rsid w:val="004953AC"/>
    <w:rsid w:val="004953C3"/>
    <w:rsid w:val="0049591C"/>
    <w:rsid w:val="00496D77"/>
    <w:rsid w:val="004976DF"/>
    <w:rsid w:val="004977A0"/>
    <w:rsid w:val="00497DB2"/>
    <w:rsid w:val="004A10CA"/>
    <w:rsid w:val="004A1347"/>
    <w:rsid w:val="004A1A05"/>
    <w:rsid w:val="004A1BCB"/>
    <w:rsid w:val="004A1D82"/>
    <w:rsid w:val="004A20B2"/>
    <w:rsid w:val="004A39B6"/>
    <w:rsid w:val="004A4191"/>
    <w:rsid w:val="004A4A69"/>
    <w:rsid w:val="004A52FC"/>
    <w:rsid w:val="004A5893"/>
    <w:rsid w:val="004A5C89"/>
    <w:rsid w:val="004A5E24"/>
    <w:rsid w:val="004A6040"/>
    <w:rsid w:val="004A64DA"/>
    <w:rsid w:val="004A6633"/>
    <w:rsid w:val="004A67BD"/>
    <w:rsid w:val="004B116B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FAB"/>
    <w:rsid w:val="004C14B5"/>
    <w:rsid w:val="004C1D97"/>
    <w:rsid w:val="004C2C95"/>
    <w:rsid w:val="004C2FCF"/>
    <w:rsid w:val="004C36F1"/>
    <w:rsid w:val="004C4060"/>
    <w:rsid w:val="004C52D1"/>
    <w:rsid w:val="004C54E2"/>
    <w:rsid w:val="004C6460"/>
    <w:rsid w:val="004C78C2"/>
    <w:rsid w:val="004C7BB4"/>
    <w:rsid w:val="004D05B5"/>
    <w:rsid w:val="004D0DA9"/>
    <w:rsid w:val="004D1051"/>
    <w:rsid w:val="004D12F6"/>
    <w:rsid w:val="004D14FA"/>
    <w:rsid w:val="004D182D"/>
    <w:rsid w:val="004D1E78"/>
    <w:rsid w:val="004D25C5"/>
    <w:rsid w:val="004D2BB3"/>
    <w:rsid w:val="004D4666"/>
    <w:rsid w:val="004D4803"/>
    <w:rsid w:val="004D49BE"/>
    <w:rsid w:val="004D4FB4"/>
    <w:rsid w:val="004D50B6"/>
    <w:rsid w:val="004D5BBE"/>
    <w:rsid w:val="004D671C"/>
    <w:rsid w:val="004D7A7C"/>
    <w:rsid w:val="004D7A8F"/>
    <w:rsid w:val="004D7DB9"/>
    <w:rsid w:val="004D7F72"/>
    <w:rsid w:val="004E0096"/>
    <w:rsid w:val="004E016C"/>
    <w:rsid w:val="004E0556"/>
    <w:rsid w:val="004E14D5"/>
    <w:rsid w:val="004E1BB2"/>
    <w:rsid w:val="004E3430"/>
    <w:rsid w:val="004E405B"/>
    <w:rsid w:val="004E42AC"/>
    <w:rsid w:val="004E543C"/>
    <w:rsid w:val="004E5480"/>
    <w:rsid w:val="004E6D9B"/>
    <w:rsid w:val="004E6F71"/>
    <w:rsid w:val="004E7AB8"/>
    <w:rsid w:val="004E7D3C"/>
    <w:rsid w:val="004F0490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235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78E3"/>
    <w:rsid w:val="005079D5"/>
    <w:rsid w:val="00507C91"/>
    <w:rsid w:val="00512270"/>
    <w:rsid w:val="0051306F"/>
    <w:rsid w:val="005147E8"/>
    <w:rsid w:val="00514AF2"/>
    <w:rsid w:val="005154AF"/>
    <w:rsid w:val="00516F74"/>
    <w:rsid w:val="005172E5"/>
    <w:rsid w:val="00517530"/>
    <w:rsid w:val="00517C45"/>
    <w:rsid w:val="00517C6B"/>
    <w:rsid w:val="00520E97"/>
    <w:rsid w:val="00522138"/>
    <w:rsid w:val="00522CAE"/>
    <w:rsid w:val="00524484"/>
    <w:rsid w:val="00526360"/>
    <w:rsid w:val="00527C65"/>
    <w:rsid w:val="005304E7"/>
    <w:rsid w:val="005305E2"/>
    <w:rsid w:val="00530641"/>
    <w:rsid w:val="005307ED"/>
    <w:rsid w:val="00530AFC"/>
    <w:rsid w:val="00530C5B"/>
    <w:rsid w:val="00530ED3"/>
    <w:rsid w:val="00531D9B"/>
    <w:rsid w:val="005320E7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406FB"/>
    <w:rsid w:val="0054136D"/>
    <w:rsid w:val="00542BB2"/>
    <w:rsid w:val="005432A8"/>
    <w:rsid w:val="005442E5"/>
    <w:rsid w:val="00544AC4"/>
    <w:rsid w:val="00544BE5"/>
    <w:rsid w:val="00545188"/>
    <w:rsid w:val="005456AA"/>
    <w:rsid w:val="00545B62"/>
    <w:rsid w:val="00545E59"/>
    <w:rsid w:val="0054672A"/>
    <w:rsid w:val="005469B5"/>
    <w:rsid w:val="005505B7"/>
    <w:rsid w:val="00550D0C"/>
    <w:rsid w:val="00551366"/>
    <w:rsid w:val="0055219C"/>
    <w:rsid w:val="00552B8B"/>
    <w:rsid w:val="0055347C"/>
    <w:rsid w:val="0055413C"/>
    <w:rsid w:val="0055682F"/>
    <w:rsid w:val="00556B14"/>
    <w:rsid w:val="00556DC6"/>
    <w:rsid w:val="0055705D"/>
    <w:rsid w:val="00557835"/>
    <w:rsid w:val="00557D9D"/>
    <w:rsid w:val="00560056"/>
    <w:rsid w:val="005609D3"/>
    <w:rsid w:val="00561183"/>
    <w:rsid w:val="00561D18"/>
    <w:rsid w:val="00561FDF"/>
    <w:rsid w:val="005636D8"/>
    <w:rsid w:val="00563BB0"/>
    <w:rsid w:val="00563D1A"/>
    <w:rsid w:val="0056410F"/>
    <w:rsid w:val="00564A11"/>
    <w:rsid w:val="00564FB6"/>
    <w:rsid w:val="005665AD"/>
    <w:rsid w:val="00566A51"/>
    <w:rsid w:val="00566C17"/>
    <w:rsid w:val="0056735A"/>
    <w:rsid w:val="00567FDB"/>
    <w:rsid w:val="00570007"/>
    <w:rsid w:val="00570449"/>
    <w:rsid w:val="005713D2"/>
    <w:rsid w:val="00571CB5"/>
    <w:rsid w:val="00572572"/>
    <w:rsid w:val="00572BED"/>
    <w:rsid w:val="00572E1B"/>
    <w:rsid w:val="00573375"/>
    <w:rsid w:val="00574505"/>
    <w:rsid w:val="00574DD8"/>
    <w:rsid w:val="0057503C"/>
    <w:rsid w:val="00575443"/>
    <w:rsid w:val="0057766C"/>
    <w:rsid w:val="00577BF8"/>
    <w:rsid w:val="00581E04"/>
    <w:rsid w:val="0058236B"/>
    <w:rsid w:val="00582ABE"/>
    <w:rsid w:val="00583223"/>
    <w:rsid w:val="005849AC"/>
    <w:rsid w:val="00584C40"/>
    <w:rsid w:val="00586961"/>
    <w:rsid w:val="0058743F"/>
    <w:rsid w:val="00587C7B"/>
    <w:rsid w:val="0059012A"/>
    <w:rsid w:val="00590A74"/>
    <w:rsid w:val="0059171A"/>
    <w:rsid w:val="00592207"/>
    <w:rsid w:val="00592966"/>
    <w:rsid w:val="00593BC6"/>
    <w:rsid w:val="0059443B"/>
    <w:rsid w:val="0059459F"/>
    <w:rsid w:val="00595BB1"/>
    <w:rsid w:val="00596294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3430"/>
    <w:rsid w:val="005B3AB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C0021"/>
    <w:rsid w:val="005C06CB"/>
    <w:rsid w:val="005C0853"/>
    <w:rsid w:val="005C08BA"/>
    <w:rsid w:val="005C1171"/>
    <w:rsid w:val="005C1CD6"/>
    <w:rsid w:val="005C1DE4"/>
    <w:rsid w:val="005C225D"/>
    <w:rsid w:val="005C2444"/>
    <w:rsid w:val="005C34CC"/>
    <w:rsid w:val="005C3807"/>
    <w:rsid w:val="005C3ECC"/>
    <w:rsid w:val="005C4921"/>
    <w:rsid w:val="005C59E1"/>
    <w:rsid w:val="005C6DAC"/>
    <w:rsid w:val="005C6FFA"/>
    <w:rsid w:val="005D0482"/>
    <w:rsid w:val="005D15AC"/>
    <w:rsid w:val="005D1644"/>
    <w:rsid w:val="005D1862"/>
    <w:rsid w:val="005D220A"/>
    <w:rsid w:val="005D23F1"/>
    <w:rsid w:val="005D25E4"/>
    <w:rsid w:val="005D31DD"/>
    <w:rsid w:val="005D434B"/>
    <w:rsid w:val="005D4BD5"/>
    <w:rsid w:val="005D4D31"/>
    <w:rsid w:val="005D52CC"/>
    <w:rsid w:val="005D5BB1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1B48"/>
    <w:rsid w:val="005F1CDB"/>
    <w:rsid w:val="005F2272"/>
    <w:rsid w:val="005F281B"/>
    <w:rsid w:val="005F47A4"/>
    <w:rsid w:val="005F49D0"/>
    <w:rsid w:val="005F4A2E"/>
    <w:rsid w:val="005F5620"/>
    <w:rsid w:val="005F5C9A"/>
    <w:rsid w:val="005F5F52"/>
    <w:rsid w:val="005F6693"/>
    <w:rsid w:val="005F6F47"/>
    <w:rsid w:val="005F7322"/>
    <w:rsid w:val="005F77B0"/>
    <w:rsid w:val="00604060"/>
    <w:rsid w:val="00604CBF"/>
    <w:rsid w:val="00604CC6"/>
    <w:rsid w:val="00604DC2"/>
    <w:rsid w:val="00606D34"/>
    <w:rsid w:val="0060716C"/>
    <w:rsid w:val="00607ACD"/>
    <w:rsid w:val="00607B25"/>
    <w:rsid w:val="00610DCE"/>
    <w:rsid w:val="006119E6"/>
    <w:rsid w:val="00611CEE"/>
    <w:rsid w:val="00611EAF"/>
    <w:rsid w:val="00612138"/>
    <w:rsid w:val="00613015"/>
    <w:rsid w:val="00613843"/>
    <w:rsid w:val="0061780D"/>
    <w:rsid w:val="00621B7A"/>
    <w:rsid w:val="0062266F"/>
    <w:rsid w:val="006243D8"/>
    <w:rsid w:val="0062460A"/>
    <w:rsid w:val="006254EB"/>
    <w:rsid w:val="00625E72"/>
    <w:rsid w:val="00626776"/>
    <w:rsid w:val="00626B79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B10"/>
    <w:rsid w:val="006411AC"/>
    <w:rsid w:val="00641986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51B8"/>
    <w:rsid w:val="00646453"/>
    <w:rsid w:val="00646A33"/>
    <w:rsid w:val="00646CC0"/>
    <w:rsid w:val="00646EE9"/>
    <w:rsid w:val="00647299"/>
    <w:rsid w:val="00647580"/>
    <w:rsid w:val="00647A0E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FC7"/>
    <w:rsid w:val="006542AB"/>
    <w:rsid w:val="00654C1B"/>
    <w:rsid w:val="006551C6"/>
    <w:rsid w:val="00655710"/>
    <w:rsid w:val="0065594E"/>
    <w:rsid w:val="006569C1"/>
    <w:rsid w:val="00657BD1"/>
    <w:rsid w:val="00660728"/>
    <w:rsid w:val="00661E34"/>
    <w:rsid w:val="00662715"/>
    <w:rsid w:val="00663215"/>
    <w:rsid w:val="00663275"/>
    <w:rsid w:val="006636A4"/>
    <w:rsid w:val="00664007"/>
    <w:rsid w:val="006640B5"/>
    <w:rsid w:val="00664CAC"/>
    <w:rsid w:val="00664EC0"/>
    <w:rsid w:val="00666330"/>
    <w:rsid w:val="0066732C"/>
    <w:rsid w:val="00667515"/>
    <w:rsid w:val="006679C4"/>
    <w:rsid w:val="00667D53"/>
    <w:rsid w:val="00670AD9"/>
    <w:rsid w:val="00670CE9"/>
    <w:rsid w:val="00670FA0"/>
    <w:rsid w:val="00671102"/>
    <w:rsid w:val="0067155A"/>
    <w:rsid w:val="0067158A"/>
    <w:rsid w:val="0067191D"/>
    <w:rsid w:val="00671D08"/>
    <w:rsid w:val="00672829"/>
    <w:rsid w:val="00672E7B"/>
    <w:rsid w:val="006733FA"/>
    <w:rsid w:val="006753C1"/>
    <w:rsid w:val="006753DD"/>
    <w:rsid w:val="00675EEF"/>
    <w:rsid w:val="00676D48"/>
    <w:rsid w:val="00677531"/>
    <w:rsid w:val="006813C7"/>
    <w:rsid w:val="00682343"/>
    <w:rsid w:val="00682770"/>
    <w:rsid w:val="00682878"/>
    <w:rsid w:val="00682D9B"/>
    <w:rsid w:val="00684317"/>
    <w:rsid w:val="00684BBA"/>
    <w:rsid w:val="006850A0"/>
    <w:rsid w:val="0068677A"/>
    <w:rsid w:val="006871B9"/>
    <w:rsid w:val="00687365"/>
    <w:rsid w:val="00687A72"/>
    <w:rsid w:val="0069008D"/>
    <w:rsid w:val="00690476"/>
    <w:rsid w:val="00690516"/>
    <w:rsid w:val="006909B3"/>
    <w:rsid w:val="00690E51"/>
    <w:rsid w:val="0069158E"/>
    <w:rsid w:val="006920DF"/>
    <w:rsid w:val="006925D4"/>
    <w:rsid w:val="00693873"/>
    <w:rsid w:val="00693DC0"/>
    <w:rsid w:val="00694288"/>
    <w:rsid w:val="00694C81"/>
    <w:rsid w:val="0069548F"/>
    <w:rsid w:val="00695B27"/>
    <w:rsid w:val="00695C9F"/>
    <w:rsid w:val="00695D8C"/>
    <w:rsid w:val="00696737"/>
    <w:rsid w:val="00696CBC"/>
    <w:rsid w:val="00696DC3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5188"/>
    <w:rsid w:val="006A52EA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6EE"/>
    <w:rsid w:val="006B63A3"/>
    <w:rsid w:val="006B6552"/>
    <w:rsid w:val="006B696B"/>
    <w:rsid w:val="006B6B0A"/>
    <w:rsid w:val="006B6B30"/>
    <w:rsid w:val="006B73BB"/>
    <w:rsid w:val="006C072F"/>
    <w:rsid w:val="006C147C"/>
    <w:rsid w:val="006C2BD6"/>
    <w:rsid w:val="006C2C2E"/>
    <w:rsid w:val="006C3FFB"/>
    <w:rsid w:val="006C43E8"/>
    <w:rsid w:val="006C47DB"/>
    <w:rsid w:val="006C4CC8"/>
    <w:rsid w:val="006C4F7A"/>
    <w:rsid w:val="006C540B"/>
    <w:rsid w:val="006C5F01"/>
    <w:rsid w:val="006C61BD"/>
    <w:rsid w:val="006C678A"/>
    <w:rsid w:val="006C6A3D"/>
    <w:rsid w:val="006C6C2D"/>
    <w:rsid w:val="006C71DD"/>
    <w:rsid w:val="006C7484"/>
    <w:rsid w:val="006D057D"/>
    <w:rsid w:val="006D06D1"/>
    <w:rsid w:val="006D101D"/>
    <w:rsid w:val="006D1D34"/>
    <w:rsid w:val="006D39A5"/>
    <w:rsid w:val="006D3D0E"/>
    <w:rsid w:val="006D40AF"/>
    <w:rsid w:val="006D413E"/>
    <w:rsid w:val="006D65D9"/>
    <w:rsid w:val="006D6E5B"/>
    <w:rsid w:val="006D7143"/>
    <w:rsid w:val="006D7557"/>
    <w:rsid w:val="006D798E"/>
    <w:rsid w:val="006E0181"/>
    <w:rsid w:val="006E038F"/>
    <w:rsid w:val="006E03F6"/>
    <w:rsid w:val="006E0BC3"/>
    <w:rsid w:val="006E1481"/>
    <w:rsid w:val="006E2243"/>
    <w:rsid w:val="006E2258"/>
    <w:rsid w:val="006E29B0"/>
    <w:rsid w:val="006E30A3"/>
    <w:rsid w:val="006E316F"/>
    <w:rsid w:val="006E377A"/>
    <w:rsid w:val="006E433A"/>
    <w:rsid w:val="006E4771"/>
    <w:rsid w:val="006E4927"/>
    <w:rsid w:val="006E4D71"/>
    <w:rsid w:val="006E50F2"/>
    <w:rsid w:val="006E703C"/>
    <w:rsid w:val="006E7729"/>
    <w:rsid w:val="006E7D52"/>
    <w:rsid w:val="006F14CA"/>
    <w:rsid w:val="006F32DA"/>
    <w:rsid w:val="006F470F"/>
    <w:rsid w:val="006F5AFE"/>
    <w:rsid w:val="006F6108"/>
    <w:rsid w:val="006F6799"/>
    <w:rsid w:val="006F6A7A"/>
    <w:rsid w:val="006F6F8B"/>
    <w:rsid w:val="006F74B1"/>
    <w:rsid w:val="006F7EE2"/>
    <w:rsid w:val="0070095C"/>
    <w:rsid w:val="00701CEF"/>
    <w:rsid w:val="007036BB"/>
    <w:rsid w:val="007038A7"/>
    <w:rsid w:val="00704013"/>
    <w:rsid w:val="00704482"/>
    <w:rsid w:val="007048C9"/>
    <w:rsid w:val="00704DE1"/>
    <w:rsid w:val="0070524C"/>
    <w:rsid w:val="00705D42"/>
    <w:rsid w:val="007067DE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FBD"/>
    <w:rsid w:val="007200F4"/>
    <w:rsid w:val="00720818"/>
    <w:rsid w:val="00720FA7"/>
    <w:rsid w:val="00721167"/>
    <w:rsid w:val="0072140F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4F63"/>
    <w:rsid w:val="00725432"/>
    <w:rsid w:val="00726935"/>
    <w:rsid w:val="00727157"/>
    <w:rsid w:val="00730C70"/>
    <w:rsid w:val="00731577"/>
    <w:rsid w:val="00731A01"/>
    <w:rsid w:val="00731D99"/>
    <w:rsid w:val="0073245B"/>
    <w:rsid w:val="0073282C"/>
    <w:rsid w:val="00732923"/>
    <w:rsid w:val="0073403D"/>
    <w:rsid w:val="00734089"/>
    <w:rsid w:val="00735A9F"/>
    <w:rsid w:val="00735B65"/>
    <w:rsid w:val="00735DCE"/>
    <w:rsid w:val="00736182"/>
    <w:rsid w:val="00736BB6"/>
    <w:rsid w:val="007375BD"/>
    <w:rsid w:val="0073782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3E8E"/>
    <w:rsid w:val="00744791"/>
    <w:rsid w:val="00744C1E"/>
    <w:rsid w:val="00744D94"/>
    <w:rsid w:val="00745512"/>
    <w:rsid w:val="00746099"/>
    <w:rsid w:val="00746203"/>
    <w:rsid w:val="007463C3"/>
    <w:rsid w:val="00746F7B"/>
    <w:rsid w:val="00750773"/>
    <w:rsid w:val="00751385"/>
    <w:rsid w:val="007513CD"/>
    <w:rsid w:val="007525DC"/>
    <w:rsid w:val="00752F54"/>
    <w:rsid w:val="007537BC"/>
    <w:rsid w:val="00754B2F"/>
    <w:rsid w:val="0075570B"/>
    <w:rsid w:val="00755ECF"/>
    <w:rsid w:val="007567D9"/>
    <w:rsid w:val="00757200"/>
    <w:rsid w:val="0075735D"/>
    <w:rsid w:val="007575D0"/>
    <w:rsid w:val="0075775A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730A"/>
    <w:rsid w:val="007676BB"/>
    <w:rsid w:val="00770C2F"/>
    <w:rsid w:val="007712F8"/>
    <w:rsid w:val="0077142B"/>
    <w:rsid w:val="0077169C"/>
    <w:rsid w:val="0077267B"/>
    <w:rsid w:val="00772A84"/>
    <w:rsid w:val="00773055"/>
    <w:rsid w:val="00773A94"/>
    <w:rsid w:val="00773B56"/>
    <w:rsid w:val="00775681"/>
    <w:rsid w:val="0077580C"/>
    <w:rsid w:val="00776599"/>
    <w:rsid w:val="007775D6"/>
    <w:rsid w:val="007800D5"/>
    <w:rsid w:val="00780150"/>
    <w:rsid w:val="007804CE"/>
    <w:rsid w:val="0078088A"/>
    <w:rsid w:val="00781038"/>
    <w:rsid w:val="00782719"/>
    <w:rsid w:val="00784B9A"/>
    <w:rsid w:val="00785EE3"/>
    <w:rsid w:val="00786FD6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951"/>
    <w:rsid w:val="0079716E"/>
    <w:rsid w:val="0079733C"/>
    <w:rsid w:val="0079741C"/>
    <w:rsid w:val="007974F5"/>
    <w:rsid w:val="007976AF"/>
    <w:rsid w:val="007A04F7"/>
    <w:rsid w:val="007A0DAC"/>
    <w:rsid w:val="007A0ED1"/>
    <w:rsid w:val="007A2698"/>
    <w:rsid w:val="007A308A"/>
    <w:rsid w:val="007A3122"/>
    <w:rsid w:val="007A52B5"/>
    <w:rsid w:val="007A5762"/>
    <w:rsid w:val="007A5996"/>
    <w:rsid w:val="007A71AF"/>
    <w:rsid w:val="007B013B"/>
    <w:rsid w:val="007B1BD2"/>
    <w:rsid w:val="007B2AED"/>
    <w:rsid w:val="007B2D59"/>
    <w:rsid w:val="007B3422"/>
    <w:rsid w:val="007B3477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242"/>
    <w:rsid w:val="007C04A4"/>
    <w:rsid w:val="007C083B"/>
    <w:rsid w:val="007C0BE0"/>
    <w:rsid w:val="007C1AD2"/>
    <w:rsid w:val="007C1D8B"/>
    <w:rsid w:val="007C35E9"/>
    <w:rsid w:val="007C3A2E"/>
    <w:rsid w:val="007C4378"/>
    <w:rsid w:val="007C49AD"/>
    <w:rsid w:val="007C6263"/>
    <w:rsid w:val="007C7312"/>
    <w:rsid w:val="007D0237"/>
    <w:rsid w:val="007D1221"/>
    <w:rsid w:val="007D169A"/>
    <w:rsid w:val="007D2090"/>
    <w:rsid w:val="007D38EC"/>
    <w:rsid w:val="007D3F9D"/>
    <w:rsid w:val="007D4177"/>
    <w:rsid w:val="007D43DA"/>
    <w:rsid w:val="007D4835"/>
    <w:rsid w:val="007D506D"/>
    <w:rsid w:val="007D54D3"/>
    <w:rsid w:val="007D557B"/>
    <w:rsid w:val="007D56E7"/>
    <w:rsid w:val="007D5F05"/>
    <w:rsid w:val="007D68FC"/>
    <w:rsid w:val="007D7612"/>
    <w:rsid w:val="007D7C43"/>
    <w:rsid w:val="007E138F"/>
    <w:rsid w:val="007E17DD"/>
    <w:rsid w:val="007E18D8"/>
    <w:rsid w:val="007E18FB"/>
    <w:rsid w:val="007E1CB2"/>
    <w:rsid w:val="007E211A"/>
    <w:rsid w:val="007E2BED"/>
    <w:rsid w:val="007E38F3"/>
    <w:rsid w:val="007E3C6A"/>
    <w:rsid w:val="007E45AC"/>
    <w:rsid w:val="007E4B5B"/>
    <w:rsid w:val="007E5564"/>
    <w:rsid w:val="007E56B0"/>
    <w:rsid w:val="007E5DDB"/>
    <w:rsid w:val="007E5F35"/>
    <w:rsid w:val="007E7318"/>
    <w:rsid w:val="007E7F6C"/>
    <w:rsid w:val="007F0A04"/>
    <w:rsid w:val="007F237D"/>
    <w:rsid w:val="007F2399"/>
    <w:rsid w:val="007F30DA"/>
    <w:rsid w:val="007F3C83"/>
    <w:rsid w:val="007F4B67"/>
    <w:rsid w:val="007F4B9D"/>
    <w:rsid w:val="00801C04"/>
    <w:rsid w:val="0080219A"/>
    <w:rsid w:val="00802828"/>
    <w:rsid w:val="008046F6"/>
    <w:rsid w:val="00805134"/>
    <w:rsid w:val="00805214"/>
    <w:rsid w:val="008057C6"/>
    <w:rsid w:val="00806C37"/>
    <w:rsid w:val="00810DB0"/>
    <w:rsid w:val="00811518"/>
    <w:rsid w:val="00811548"/>
    <w:rsid w:val="00811ABA"/>
    <w:rsid w:val="00812A5D"/>
    <w:rsid w:val="00812EBF"/>
    <w:rsid w:val="0081576D"/>
    <w:rsid w:val="008162AA"/>
    <w:rsid w:val="00816A7C"/>
    <w:rsid w:val="008209F9"/>
    <w:rsid w:val="008212F3"/>
    <w:rsid w:val="00822093"/>
    <w:rsid w:val="008235CA"/>
    <w:rsid w:val="00824530"/>
    <w:rsid w:val="008250B0"/>
    <w:rsid w:val="00825105"/>
    <w:rsid w:val="008252B4"/>
    <w:rsid w:val="0082544A"/>
    <w:rsid w:val="00825F67"/>
    <w:rsid w:val="0082673A"/>
    <w:rsid w:val="00827225"/>
    <w:rsid w:val="0082748C"/>
    <w:rsid w:val="00830AC8"/>
    <w:rsid w:val="00830BC1"/>
    <w:rsid w:val="00831ADA"/>
    <w:rsid w:val="00833CF2"/>
    <w:rsid w:val="00834DD2"/>
    <w:rsid w:val="0083567A"/>
    <w:rsid w:val="00836518"/>
    <w:rsid w:val="008366F6"/>
    <w:rsid w:val="00837C30"/>
    <w:rsid w:val="0084085B"/>
    <w:rsid w:val="008412EC"/>
    <w:rsid w:val="00842264"/>
    <w:rsid w:val="008422D2"/>
    <w:rsid w:val="00842899"/>
    <w:rsid w:val="00842C94"/>
    <w:rsid w:val="008430F8"/>
    <w:rsid w:val="00843BDF"/>
    <w:rsid w:val="008449F0"/>
    <w:rsid w:val="00844A52"/>
    <w:rsid w:val="00845521"/>
    <w:rsid w:val="00845792"/>
    <w:rsid w:val="008458D4"/>
    <w:rsid w:val="00845FED"/>
    <w:rsid w:val="00846465"/>
    <w:rsid w:val="0084714E"/>
    <w:rsid w:val="008472B3"/>
    <w:rsid w:val="00847F91"/>
    <w:rsid w:val="008504E8"/>
    <w:rsid w:val="00851704"/>
    <w:rsid w:val="00851BAB"/>
    <w:rsid w:val="008540A3"/>
    <w:rsid w:val="00854D69"/>
    <w:rsid w:val="00855900"/>
    <w:rsid w:val="008565A9"/>
    <w:rsid w:val="00856E25"/>
    <w:rsid w:val="00857314"/>
    <w:rsid w:val="008574AB"/>
    <w:rsid w:val="008612C2"/>
    <w:rsid w:val="00862577"/>
    <w:rsid w:val="00862F37"/>
    <w:rsid w:val="00866066"/>
    <w:rsid w:val="008677AA"/>
    <w:rsid w:val="008700B9"/>
    <w:rsid w:val="00870522"/>
    <w:rsid w:val="00870555"/>
    <w:rsid w:val="0087062E"/>
    <w:rsid w:val="008714A9"/>
    <w:rsid w:val="00872268"/>
    <w:rsid w:val="00872CD7"/>
    <w:rsid w:val="00874A11"/>
    <w:rsid w:val="00874AE8"/>
    <w:rsid w:val="008750B2"/>
    <w:rsid w:val="00875505"/>
    <w:rsid w:val="00875B75"/>
    <w:rsid w:val="0087648F"/>
    <w:rsid w:val="008765A4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E7C"/>
    <w:rsid w:val="0088415A"/>
    <w:rsid w:val="00884DB2"/>
    <w:rsid w:val="008853D1"/>
    <w:rsid w:val="008856C7"/>
    <w:rsid w:val="008856D8"/>
    <w:rsid w:val="0088577F"/>
    <w:rsid w:val="00885E0C"/>
    <w:rsid w:val="00886788"/>
    <w:rsid w:val="00886899"/>
    <w:rsid w:val="008900D6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611F"/>
    <w:rsid w:val="00896A54"/>
    <w:rsid w:val="00896B1E"/>
    <w:rsid w:val="008971E3"/>
    <w:rsid w:val="008A01CE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3BEE"/>
    <w:rsid w:val="008A3CE3"/>
    <w:rsid w:val="008A4301"/>
    <w:rsid w:val="008A43FC"/>
    <w:rsid w:val="008A4801"/>
    <w:rsid w:val="008A4B9B"/>
    <w:rsid w:val="008A4C52"/>
    <w:rsid w:val="008A4FB1"/>
    <w:rsid w:val="008A77D8"/>
    <w:rsid w:val="008A78B9"/>
    <w:rsid w:val="008A793E"/>
    <w:rsid w:val="008A79D2"/>
    <w:rsid w:val="008B0389"/>
    <w:rsid w:val="008B0A2C"/>
    <w:rsid w:val="008B0D2A"/>
    <w:rsid w:val="008B19E7"/>
    <w:rsid w:val="008B254A"/>
    <w:rsid w:val="008B38EE"/>
    <w:rsid w:val="008B3CF9"/>
    <w:rsid w:val="008B4199"/>
    <w:rsid w:val="008B42BA"/>
    <w:rsid w:val="008B60D8"/>
    <w:rsid w:val="008B62B5"/>
    <w:rsid w:val="008C031A"/>
    <w:rsid w:val="008C0479"/>
    <w:rsid w:val="008C073C"/>
    <w:rsid w:val="008C10B9"/>
    <w:rsid w:val="008C15F2"/>
    <w:rsid w:val="008C1B3D"/>
    <w:rsid w:val="008C24A2"/>
    <w:rsid w:val="008C2688"/>
    <w:rsid w:val="008C28B9"/>
    <w:rsid w:val="008C2DB8"/>
    <w:rsid w:val="008C4217"/>
    <w:rsid w:val="008C470E"/>
    <w:rsid w:val="008C4FFE"/>
    <w:rsid w:val="008C5C45"/>
    <w:rsid w:val="008C6CEC"/>
    <w:rsid w:val="008D0123"/>
    <w:rsid w:val="008D0C41"/>
    <w:rsid w:val="008D0D8F"/>
    <w:rsid w:val="008D0EFD"/>
    <w:rsid w:val="008D11FD"/>
    <w:rsid w:val="008D2108"/>
    <w:rsid w:val="008D2E68"/>
    <w:rsid w:val="008D2F77"/>
    <w:rsid w:val="008D337A"/>
    <w:rsid w:val="008D449E"/>
    <w:rsid w:val="008D469A"/>
    <w:rsid w:val="008D596B"/>
    <w:rsid w:val="008D7097"/>
    <w:rsid w:val="008E16FF"/>
    <w:rsid w:val="008E1BF2"/>
    <w:rsid w:val="008E1E60"/>
    <w:rsid w:val="008E1EB7"/>
    <w:rsid w:val="008E20B9"/>
    <w:rsid w:val="008E2431"/>
    <w:rsid w:val="008E2474"/>
    <w:rsid w:val="008E24F7"/>
    <w:rsid w:val="008E2D76"/>
    <w:rsid w:val="008E3B24"/>
    <w:rsid w:val="008E3B9C"/>
    <w:rsid w:val="008E61F8"/>
    <w:rsid w:val="008E70F9"/>
    <w:rsid w:val="008E77EB"/>
    <w:rsid w:val="008E7FB7"/>
    <w:rsid w:val="008F0296"/>
    <w:rsid w:val="008F039F"/>
    <w:rsid w:val="008F3F24"/>
    <w:rsid w:val="008F4A9C"/>
    <w:rsid w:val="008F4F75"/>
    <w:rsid w:val="008F55BA"/>
    <w:rsid w:val="008F58E1"/>
    <w:rsid w:val="008F6579"/>
    <w:rsid w:val="008F6615"/>
    <w:rsid w:val="008F6778"/>
    <w:rsid w:val="008F6C53"/>
    <w:rsid w:val="008F6D2D"/>
    <w:rsid w:val="008F6DF6"/>
    <w:rsid w:val="00900824"/>
    <w:rsid w:val="00900FEE"/>
    <w:rsid w:val="00903552"/>
    <w:rsid w:val="00904148"/>
    <w:rsid w:val="00904704"/>
    <w:rsid w:val="00905632"/>
    <w:rsid w:val="0090583B"/>
    <w:rsid w:val="00906578"/>
    <w:rsid w:val="00906E23"/>
    <w:rsid w:val="00906EF9"/>
    <w:rsid w:val="0090717F"/>
    <w:rsid w:val="00907873"/>
    <w:rsid w:val="00912941"/>
    <w:rsid w:val="00914174"/>
    <w:rsid w:val="009144FF"/>
    <w:rsid w:val="0091599F"/>
    <w:rsid w:val="00915B32"/>
    <w:rsid w:val="00916B14"/>
    <w:rsid w:val="0092145D"/>
    <w:rsid w:val="009224CB"/>
    <w:rsid w:val="00923CD2"/>
    <w:rsid w:val="00925F50"/>
    <w:rsid w:val="00926470"/>
    <w:rsid w:val="009269F5"/>
    <w:rsid w:val="00927126"/>
    <w:rsid w:val="00927D2D"/>
    <w:rsid w:val="009324CC"/>
    <w:rsid w:val="00932682"/>
    <w:rsid w:val="00934C33"/>
    <w:rsid w:val="00934D92"/>
    <w:rsid w:val="00935362"/>
    <w:rsid w:val="00935772"/>
    <w:rsid w:val="00935DE1"/>
    <w:rsid w:val="009369BC"/>
    <w:rsid w:val="00937101"/>
    <w:rsid w:val="00937AFE"/>
    <w:rsid w:val="009407AF"/>
    <w:rsid w:val="00940ED7"/>
    <w:rsid w:val="00941835"/>
    <w:rsid w:val="00941ABF"/>
    <w:rsid w:val="0094208B"/>
    <w:rsid w:val="009421A4"/>
    <w:rsid w:val="0094226F"/>
    <w:rsid w:val="0094271E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22DE"/>
    <w:rsid w:val="00952B02"/>
    <w:rsid w:val="00952E2D"/>
    <w:rsid w:val="009539A9"/>
    <w:rsid w:val="00953D66"/>
    <w:rsid w:val="00954C2F"/>
    <w:rsid w:val="00954E3D"/>
    <w:rsid w:val="00954EEA"/>
    <w:rsid w:val="00955A2C"/>
    <w:rsid w:val="00955BAB"/>
    <w:rsid w:val="00955E63"/>
    <w:rsid w:val="00956154"/>
    <w:rsid w:val="00956172"/>
    <w:rsid w:val="009567CF"/>
    <w:rsid w:val="009578AD"/>
    <w:rsid w:val="00960407"/>
    <w:rsid w:val="00960723"/>
    <w:rsid w:val="00961243"/>
    <w:rsid w:val="009615A1"/>
    <w:rsid w:val="00961869"/>
    <w:rsid w:val="00962931"/>
    <w:rsid w:val="0096488B"/>
    <w:rsid w:val="00965C7E"/>
    <w:rsid w:val="009669CF"/>
    <w:rsid w:val="00966F65"/>
    <w:rsid w:val="0096794E"/>
    <w:rsid w:val="00967DBB"/>
    <w:rsid w:val="00967EFA"/>
    <w:rsid w:val="00970051"/>
    <w:rsid w:val="00971058"/>
    <w:rsid w:val="009714A1"/>
    <w:rsid w:val="0097155A"/>
    <w:rsid w:val="00971AF8"/>
    <w:rsid w:val="00972F59"/>
    <w:rsid w:val="0097335C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6A4"/>
    <w:rsid w:val="00997843"/>
    <w:rsid w:val="009A0394"/>
    <w:rsid w:val="009A0A4D"/>
    <w:rsid w:val="009A1292"/>
    <w:rsid w:val="009A1A4A"/>
    <w:rsid w:val="009A2C65"/>
    <w:rsid w:val="009A2E19"/>
    <w:rsid w:val="009A3DD3"/>
    <w:rsid w:val="009A3E6E"/>
    <w:rsid w:val="009A49A0"/>
    <w:rsid w:val="009A4E9A"/>
    <w:rsid w:val="009A5358"/>
    <w:rsid w:val="009A5E4B"/>
    <w:rsid w:val="009B02AC"/>
    <w:rsid w:val="009B1C12"/>
    <w:rsid w:val="009B256B"/>
    <w:rsid w:val="009B2E13"/>
    <w:rsid w:val="009B2F41"/>
    <w:rsid w:val="009B5707"/>
    <w:rsid w:val="009B7766"/>
    <w:rsid w:val="009C189D"/>
    <w:rsid w:val="009C1DCE"/>
    <w:rsid w:val="009C1F2E"/>
    <w:rsid w:val="009C2F98"/>
    <w:rsid w:val="009C3025"/>
    <w:rsid w:val="009C3058"/>
    <w:rsid w:val="009C3135"/>
    <w:rsid w:val="009C45BB"/>
    <w:rsid w:val="009C4634"/>
    <w:rsid w:val="009C618C"/>
    <w:rsid w:val="009C647D"/>
    <w:rsid w:val="009C6E02"/>
    <w:rsid w:val="009C7E99"/>
    <w:rsid w:val="009D00F5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E0AF1"/>
    <w:rsid w:val="009E1348"/>
    <w:rsid w:val="009E24FF"/>
    <w:rsid w:val="009E27F5"/>
    <w:rsid w:val="009E2ECB"/>
    <w:rsid w:val="009E3F0D"/>
    <w:rsid w:val="009E445A"/>
    <w:rsid w:val="009E57CB"/>
    <w:rsid w:val="009E5DDF"/>
    <w:rsid w:val="009E5EA3"/>
    <w:rsid w:val="009E60ED"/>
    <w:rsid w:val="009E699E"/>
    <w:rsid w:val="009E6CF2"/>
    <w:rsid w:val="009E7B1E"/>
    <w:rsid w:val="009F0DF1"/>
    <w:rsid w:val="009F1212"/>
    <w:rsid w:val="009F191D"/>
    <w:rsid w:val="009F242A"/>
    <w:rsid w:val="009F2448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A00782"/>
    <w:rsid w:val="00A00FB0"/>
    <w:rsid w:val="00A01E8C"/>
    <w:rsid w:val="00A02B10"/>
    <w:rsid w:val="00A02B79"/>
    <w:rsid w:val="00A02CFB"/>
    <w:rsid w:val="00A02DDD"/>
    <w:rsid w:val="00A03156"/>
    <w:rsid w:val="00A03F69"/>
    <w:rsid w:val="00A05403"/>
    <w:rsid w:val="00A058D2"/>
    <w:rsid w:val="00A05967"/>
    <w:rsid w:val="00A05A7F"/>
    <w:rsid w:val="00A06096"/>
    <w:rsid w:val="00A0631C"/>
    <w:rsid w:val="00A066CC"/>
    <w:rsid w:val="00A06F2F"/>
    <w:rsid w:val="00A115D9"/>
    <w:rsid w:val="00A12C76"/>
    <w:rsid w:val="00A135B9"/>
    <w:rsid w:val="00A136B9"/>
    <w:rsid w:val="00A13A30"/>
    <w:rsid w:val="00A13A6F"/>
    <w:rsid w:val="00A13D08"/>
    <w:rsid w:val="00A14295"/>
    <w:rsid w:val="00A14BF6"/>
    <w:rsid w:val="00A1501B"/>
    <w:rsid w:val="00A16A85"/>
    <w:rsid w:val="00A1713D"/>
    <w:rsid w:val="00A17637"/>
    <w:rsid w:val="00A20407"/>
    <w:rsid w:val="00A205A8"/>
    <w:rsid w:val="00A20EF7"/>
    <w:rsid w:val="00A21201"/>
    <w:rsid w:val="00A217F6"/>
    <w:rsid w:val="00A21821"/>
    <w:rsid w:val="00A21B23"/>
    <w:rsid w:val="00A234F5"/>
    <w:rsid w:val="00A23B16"/>
    <w:rsid w:val="00A24142"/>
    <w:rsid w:val="00A24276"/>
    <w:rsid w:val="00A249BB"/>
    <w:rsid w:val="00A25504"/>
    <w:rsid w:val="00A257A1"/>
    <w:rsid w:val="00A25D7E"/>
    <w:rsid w:val="00A27E2A"/>
    <w:rsid w:val="00A30642"/>
    <w:rsid w:val="00A307ED"/>
    <w:rsid w:val="00A31B48"/>
    <w:rsid w:val="00A32102"/>
    <w:rsid w:val="00A32AD9"/>
    <w:rsid w:val="00A33379"/>
    <w:rsid w:val="00A33F0B"/>
    <w:rsid w:val="00A34683"/>
    <w:rsid w:val="00A349F1"/>
    <w:rsid w:val="00A34FCE"/>
    <w:rsid w:val="00A3542C"/>
    <w:rsid w:val="00A354FB"/>
    <w:rsid w:val="00A3563E"/>
    <w:rsid w:val="00A35B69"/>
    <w:rsid w:val="00A36A80"/>
    <w:rsid w:val="00A40431"/>
    <w:rsid w:val="00A413BD"/>
    <w:rsid w:val="00A419F6"/>
    <w:rsid w:val="00A424D9"/>
    <w:rsid w:val="00A43926"/>
    <w:rsid w:val="00A44520"/>
    <w:rsid w:val="00A45432"/>
    <w:rsid w:val="00A47804"/>
    <w:rsid w:val="00A508FC"/>
    <w:rsid w:val="00A50ED3"/>
    <w:rsid w:val="00A510CB"/>
    <w:rsid w:val="00A5264A"/>
    <w:rsid w:val="00A5274C"/>
    <w:rsid w:val="00A52882"/>
    <w:rsid w:val="00A52CAE"/>
    <w:rsid w:val="00A52D84"/>
    <w:rsid w:val="00A53EBE"/>
    <w:rsid w:val="00A5416B"/>
    <w:rsid w:val="00A5425C"/>
    <w:rsid w:val="00A54C58"/>
    <w:rsid w:val="00A54E1D"/>
    <w:rsid w:val="00A550BB"/>
    <w:rsid w:val="00A552F0"/>
    <w:rsid w:val="00A55E38"/>
    <w:rsid w:val="00A56E0E"/>
    <w:rsid w:val="00A56F22"/>
    <w:rsid w:val="00A571D9"/>
    <w:rsid w:val="00A60774"/>
    <w:rsid w:val="00A61B7F"/>
    <w:rsid w:val="00A628C5"/>
    <w:rsid w:val="00A62C38"/>
    <w:rsid w:val="00A63074"/>
    <w:rsid w:val="00A6315F"/>
    <w:rsid w:val="00A631F8"/>
    <w:rsid w:val="00A63DD0"/>
    <w:rsid w:val="00A64684"/>
    <w:rsid w:val="00A647D4"/>
    <w:rsid w:val="00A6485F"/>
    <w:rsid w:val="00A6498A"/>
    <w:rsid w:val="00A64E33"/>
    <w:rsid w:val="00A64E42"/>
    <w:rsid w:val="00A65620"/>
    <w:rsid w:val="00A659A9"/>
    <w:rsid w:val="00A6696E"/>
    <w:rsid w:val="00A67392"/>
    <w:rsid w:val="00A673CC"/>
    <w:rsid w:val="00A676F1"/>
    <w:rsid w:val="00A679E4"/>
    <w:rsid w:val="00A67F8E"/>
    <w:rsid w:val="00A70B07"/>
    <w:rsid w:val="00A724D3"/>
    <w:rsid w:val="00A72636"/>
    <w:rsid w:val="00A72D53"/>
    <w:rsid w:val="00A73428"/>
    <w:rsid w:val="00A7359E"/>
    <w:rsid w:val="00A73767"/>
    <w:rsid w:val="00A7478E"/>
    <w:rsid w:val="00A7644E"/>
    <w:rsid w:val="00A76824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A4E"/>
    <w:rsid w:val="00A856F8"/>
    <w:rsid w:val="00A86754"/>
    <w:rsid w:val="00A86C9D"/>
    <w:rsid w:val="00A86FE2"/>
    <w:rsid w:val="00A91141"/>
    <w:rsid w:val="00A91EF4"/>
    <w:rsid w:val="00A9228A"/>
    <w:rsid w:val="00A9422F"/>
    <w:rsid w:val="00A94723"/>
    <w:rsid w:val="00A94D02"/>
    <w:rsid w:val="00A95D1E"/>
    <w:rsid w:val="00A9693C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60F5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6A67"/>
    <w:rsid w:val="00AB75EC"/>
    <w:rsid w:val="00AB7B29"/>
    <w:rsid w:val="00AB7FBE"/>
    <w:rsid w:val="00AC044C"/>
    <w:rsid w:val="00AC214B"/>
    <w:rsid w:val="00AC228B"/>
    <w:rsid w:val="00AC2718"/>
    <w:rsid w:val="00AC343A"/>
    <w:rsid w:val="00AC34D8"/>
    <w:rsid w:val="00AC3685"/>
    <w:rsid w:val="00AC3753"/>
    <w:rsid w:val="00AC3C41"/>
    <w:rsid w:val="00AC48FF"/>
    <w:rsid w:val="00AC5CCE"/>
    <w:rsid w:val="00AC752F"/>
    <w:rsid w:val="00AC78A8"/>
    <w:rsid w:val="00AC79FD"/>
    <w:rsid w:val="00AD0363"/>
    <w:rsid w:val="00AD067D"/>
    <w:rsid w:val="00AD100B"/>
    <w:rsid w:val="00AD103A"/>
    <w:rsid w:val="00AD1A9C"/>
    <w:rsid w:val="00AD1CE9"/>
    <w:rsid w:val="00AD252C"/>
    <w:rsid w:val="00AD3846"/>
    <w:rsid w:val="00AD4696"/>
    <w:rsid w:val="00AD5C76"/>
    <w:rsid w:val="00AD60AF"/>
    <w:rsid w:val="00AD76BA"/>
    <w:rsid w:val="00AD7972"/>
    <w:rsid w:val="00AD7B8F"/>
    <w:rsid w:val="00AE0D4E"/>
    <w:rsid w:val="00AE14ED"/>
    <w:rsid w:val="00AE1F3C"/>
    <w:rsid w:val="00AE256D"/>
    <w:rsid w:val="00AE4CB1"/>
    <w:rsid w:val="00AE6EE6"/>
    <w:rsid w:val="00AE72DC"/>
    <w:rsid w:val="00AE73BA"/>
    <w:rsid w:val="00AE73D9"/>
    <w:rsid w:val="00AE7A78"/>
    <w:rsid w:val="00AF0754"/>
    <w:rsid w:val="00AF08F5"/>
    <w:rsid w:val="00AF1638"/>
    <w:rsid w:val="00AF18F0"/>
    <w:rsid w:val="00AF19C2"/>
    <w:rsid w:val="00AF1B44"/>
    <w:rsid w:val="00AF1B9C"/>
    <w:rsid w:val="00AF3081"/>
    <w:rsid w:val="00AF3C08"/>
    <w:rsid w:val="00AF3D19"/>
    <w:rsid w:val="00AF41B0"/>
    <w:rsid w:val="00AF4517"/>
    <w:rsid w:val="00AF4563"/>
    <w:rsid w:val="00AF4B7A"/>
    <w:rsid w:val="00AF4C76"/>
    <w:rsid w:val="00AF576E"/>
    <w:rsid w:val="00AF6BE2"/>
    <w:rsid w:val="00AF6E13"/>
    <w:rsid w:val="00AF7304"/>
    <w:rsid w:val="00AF74E2"/>
    <w:rsid w:val="00AF79B5"/>
    <w:rsid w:val="00B00ABE"/>
    <w:rsid w:val="00B00AC3"/>
    <w:rsid w:val="00B00F08"/>
    <w:rsid w:val="00B012C2"/>
    <w:rsid w:val="00B015DF"/>
    <w:rsid w:val="00B02F49"/>
    <w:rsid w:val="00B03766"/>
    <w:rsid w:val="00B048D3"/>
    <w:rsid w:val="00B0497C"/>
    <w:rsid w:val="00B0498F"/>
    <w:rsid w:val="00B05675"/>
    <w:rsid w:val="00B056A0"/>
    <w:rsid w:val="00B05DE8"/>
    <w:rsid w:val="00B0609B"/>
    <w:rsid w:val="00B06104"/>
    <w:rsid w:val="00B06A93"/>
    <w:rsid w:val="00B071E6"/>
    <w:rsid w:val="00B07D87"/>
    <w:rsid w:val="00B10C7F"/>
    <w:rsid w:val="00B134D4"/>
    <w:rsid w:val="00B13964"/>
    <w:rsid w:val="00B13B29"/>
    <w:rsid w:val="00B14E1C"/>
    <w:rsid w:val="00B14F37"/>
    <w:rsid w:val="00B176B7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2869"/>
    <w:rsid w:val="00B33046"/>
    <w:rsid w:val="00B33957"/>
    <w:rsid w:val="00B33AB4"/>
    <w:rsid w:val="00B33EBE"/>
    <w:rsid w:val="00B344F3"/>
    <w:rsid w:val="00B34D89"/>
    <w:rsid w:val="00B35DE2"/>
    <w:rsid w:val="00B37397"/>
    <w:rsid w:val="00B37CA8"/>
    <w:rsid w:val="00B40EAE"/>
    <w:rsid w:val="00B435F7"/>
    <w:rsid w:val="00B444A9"/>
    <w:rsid w:val="00B447A6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3F9"/>
    <w:rsid w:val="00B514EF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0FE1"/>
    <w:rsid w:val="00B613EC"/>
    <w:rsid w:val="00B61734"/>
    <w:rsid w:val="00B61A27"/>
    <w:rsid w:val="00B62022"/>
    <w:rsid w:val="00B6397A"/>
    <w:rsid w:val="00B63AEC"/>
    <w:rsid w:val="00B63C7E"/>
    <w:rsid w:val="00B64013"/>
    <w:rsid w:val="00B6417E"/>
    <w:rsid w:val="00B6425D"/>
    <w:rsid w:val="00B64493"/>
    <w:rsid w:val="00B644B1"/>
    <w:rsid w:val="00B65226"/>
    <w:rsid w:val="00B6523E"/>
    <w:rsid w:val="00B65BC5"/>
    <w:rsid w:val="00B66ECB"/>
    <w:rsid w:val="00B67A90"/>
    <w:rsid w:val="00B67C27"/>
    <w:rsid w:val="00B70115"/>
    <w:rsid w:val="00B73035"/>
    <w:rsid w:val="00B73B7A"/>
    <w:rsid w:val="00B73E26"/>
    <w:rsid w:val="00B747F2"/>
    <w:rsid w:val="00B804F7"/>
    <w:rsid w:val="00B80829"/>
    <w:rsid w:val="00B80EE3"/>
    <w:rsid w:val="00B81551"/>
    <w:rsid w:val="00B8222F"/>
    <w:rsid w:val="00B82247"/>
    <w:rsid w:val="00B82F3A"/>
    <w:rsid w:val="00B83056"/>
    <w:rsid w:val="00B83CFC"/>
    <w:rsid w:val="00B83DB6"/>
    <w:rsid w:val="00B841F0"/>
    <w:rsid w:val="00B84C96"/>
    <w:rsid w:val="00B854C3"/>
    <w:rsid w:val="00B85B7A"/>
    <w:rsid w:val="00B85D87"/>
    <w:rsid w:val="00B86A6E"/>
    <w:rsid w:val="00B86B9F"/>
    <w:rsid w:val="00B87022"/>
    <w:rsid w:val="00B8793D"/>
    <w:rsid w:val="00B87CA9"/>
    <w:rsid w:val="00B92AF3"/>
    <w:rsid w:val="00B92EB9"/>
    <w:rsid w:val="00B932E9"/>
    <w:rsid w:val="00B93E8C"/>
    <w:rsid w:val="00B95338"/>
    <w:rsid w:val="00B956C5"/>
    <w:rsid w:val="00B959D5"/>
    <w:rsid w:val="00B96119"/>
    <w:rsid w:val="00B968D3"/>
    <w:rsid w:val="00B96971"/>
    <w:rsid w:val="00B96BE7"/>
    <w:rsid w:val="00B97790"/>
    <w:rsid w:val="00B97BB0"/>
    <w:rsid w:val="00B97E3E"/>
    <w:rsid w:val="00BA05F1"/>
    <w:rsid w:val="00BA1669"/>
    <w:rsid w:val="00BA1B10"/>
    <w:rsid w:val="00BA2FEB"/>
    <w:rsid w:val="00BA3455"/>
    <w:rsid w:val="00BA3D2B"/>
    <w:rsid w:val="00BA4550"/>
    <w:rsid w:val="00BA4771"/>
    <w:rsid w:val="00BA4B62"/>
    <w:rsid w:val="00BA61A2"/>
    <w:rsid w:val="00BA6396"/>
    <w:rsid w:val="00BA6FB4"/>
    <w:rsid w:val="00BB05EB"/>
    <w:rsid w:val="00BB0EBE"/>
    <w:rsid w:val="00BB1494"/>
    <w:rsid w:val="00BB1AB2"/>
    <w:rsid w:val="00BB29AB"/>
    <w:rsid w:val="00BB2B0B"/>
    <w:rsid w:val="00BB2BD2"/>
    <w:rsid w:val="00BB468B"/>
    <w:rsid w:val="00BB4B32"/>
    <w:rsid w:val="00BB4CC8"/>
    <w:rsid w:val="00BB582E"/>
    <w:rsid w:val="00BB5B8E"/>
    <w:rsid w:val="00BB5EA9"/>
    <w:rsid w:val="00BB6053"/>
    <w:rsid w:val="00BB641E"/>
    <w:rsid w:val="00BB6F31"/>
    <w:rsid w:val="00BB6F83"/>
    <w:rsid w:val="00BC0196"/>
    <w:rsid w:val="00BC020F"/>
    <w:rsid w:val="00BC07DB"/>
    <w:rsid w:val="00BC0C9E"/>
    <w:rsid w:val="00BC11DC"/>
    <w:rsid w:val="00BC16DA"/>
    <w:rsid w:val="00BC18E7"/>
    <w:rsid w:val="00BC3F2C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1AFE"/>
    <w:rsid w:val="00BE1C7C"/>
    <w:rsid w:val="00BE20DC"/>
    <w:rsid w:val="00BE28E0"/>
    <w:rsid w:val="00BE3B84"/>
    <w:rsid w:val="00BE4002"/>
    <w:rsid w:val="00BE4205"/>
    <w:rsid w:val="00BE4CE1"/>
    <w:rsid w:val="00BE4EC6"/>
    <w:rsid w:val="00BE57F1"/>
    <w:rsid w:val="00BE5D88"/>
    <w:rsid w:val="00BE651F"/>
    <w:rsid w:val="00BE65B0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47F9"/>
    <w:rsid w:val="00BF4D29"/>
    <w:rsid w:val="00BF5693"/>
    <w:rsid w:val="00BF60F0"/>
    <w:rsid w:val="00BF6EBF"/>
    <w:rsid w:val="00BF72FD"/>
    <w:rsid w:val="00BF7C5A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4E4"/>
    <w:rsid w:val="00C06FF9"/>
    <w:rsid w:val="00C10737"/>
    <w:rsid w:val="00C10D1D"/>
    <w:rsid w:val="00C11D3E"/>
    <w:rsid w:val="00C1386A"/>
    <w:rsid w:val="00C13C30"/>
    <w:rsid w:val="00C13E3C"/>
    <w:rsid w:val="00C1575C"/>
    <w:rsid w:val="00C159FB"/>
    <w:rsid w:val="00C1616B"/>
    <w:rsid w:val="00C16589"/>
    <w:rsid w:val="00C16982"/>
    <w:rsid w:val="00C17332"/>
    <w:rsid w:val="00C17DFC"/>
    <w:rsid w:val="00C17E53"/>
    <w:rsid w:val="00C201E7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FB1"/>
    <w:rsid w:val="00C267B1"/>
    <w:rsid w:val="00C27291"/>
    <w:rsid w:val="00C27506"/>
    <w:rsid w:val="00C30403"/>
    <w:rsid w:val="00C30BC0"/>
    <w:rsid w:val="00C30DA2"/>
    <w:rsid w:val="00C30EB2"/>
    <w:rsid w:val="00C31A91"/>
    <w:rsid w:val="00C31D0A"/>
    <w:rsid w:val="00C32B7C"/>
    <w:rsid w:val="00C32D3E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7FAC"/>
    <w:rsid w:val="00C40518"/>
    <w:rsid w:val="00C41BFA"/>
    <w:rsid w:val="00C4202F"/>
    <w:rsid w:val="00C42221"/>
    <w:rsid w:val="00C426C3"/>
    <w:rsid w:val="00C42B9B"/>
    <w:rsid w:val="00C43068"/>
    <w:rsid w:val="00C43275"/>
    <w:rsid w:val="00C447FE"/>
    <w:rsid w:val="00C4526C"/>
    <w:rsid w:val="00C46236"/>
    <w:rsid w:val="00C50E99"/>
    <w:rsid w:val="00C516D9"/>
    <w:rsid w:val="00C51785"/>
    <w:rsid w:val="00C5210F"/>
    <w:rsid w:val="00C534BB"/>
    <w:rsid w:val="00C53E52"/>
    <w:rsid w:val="00C53F05"/>
    <w:rsid w:val="00C540D9"/>
    <w:rsid w:val="00C54DC7"/>
    <w:rsid w:val="00C55495"/>
    <w:rsid w:val="00C56AA0"/>
    <w:rsid w:val="00C56E9C"/>
    <w:rsid w:val="00C572DB"/>
    <w:rsid w:val="00C62164"/>
    <w:rsid w:val="00C62217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BE8"/>
    <w:rsid w:val="00C71FA3"/>
    <w:rsid w:val="00C72B2E"/>
    <w:rsid w:val="00C72D45"/>
    <w:rsid w:val="00C72DA0"/>
    <w:rsid w:val="00C72DAA"/>
    <w:rsid w:val="00C72E39"/>
    <w:rsid w:val="00C72F94"/>
    <w:rsid w:val="00C73321"/>
    <w:rsid w:val="00C73927"/>
    <w:rsid w:val="00C7516D"/>
    <w:rsid w:val="00C75349"/>
    <w:rsid w:val="00C762C2"/>
    <w:rsid w:val="00C76316"/>
    <w:rsid w:val="00C76397"/>
    <w:rsid w:val="00C763C7"/>
    <w:rsid w:val="00C764E6"/>
    <w:rsid w:val="00C80096"/>
    <w:rsid w:val="00C807AC"/>
    <w:rsid w:val="00C81039"/>
    <w:rsid w:val="00C8144F"/>
    <w:rsid w:val="00C8155C"/>
    <w:rsid w:val="00C819C0"/>
    <w:rsid w:val="00C8289E"/>
    <w:rsid w:val="00C829A2"/>
    <w:rsid w:val="00C82C52"/>
    <w:rsid w:val="00C83054"/>
    <w:rsid w:val="00C84882"/>
    <w:rsid w:val="00C85576"/>
    <w:rsid w:val="00C86297"/>
    <w:rsid w:val="00C862B3"/>
    <w:rsid w:val="00C864C8"/>
    <w:rsid w:val="00C86638"/>
    <w:rsid w:val="00C86B18"/>
    <w:rsid w:val="00C86E5D"/>
    <w:rsid w:val="00C911C3"/>
    <w:rsid w:val="00C9125A"/>
    <w:rsid w:val="00C91C2B"/>
    <w:rsid w:val="00C91DAA"/>
    <w:rsid w:val="00C923D0"/>
    <w:rsid w:val="00C92C26"/>
    <w:rsid w:val="00C93103"/>
    <w:rsid w:val="00C9320F"/>
    <w:rsid w:val="00C932CB"/>
    <w:rsid w:val="00C93C65"/>
    <w:rsid w:val="00C94CF1"/>
    <w:rsid w:val="00C964C2"/>
    <w:rsid w:val="00C97EDC"/>
    <w:rsid w:val="00CA2012"/>
    <w:rsid w:val="00CA37B4"/>
    <w:rsid w:val="00CA3BD9"/>
    <w:rsid w:val="00CA3D28"/>
    <w:rsid w:val="00CA4538"/>
    <w:rsid w:val="00CA4CE1"/>
    <w:rsid w:val="00CA53E6"/>
    <w:rsid w:val="00CA55EC"/>
    <w:rsid w:val="00CA5A70"/>
    <w:rsid w:val="00CA63DF"/>
    <w:rsid w:val="00CA6964"/>
    <w:rsid w:val="00CA6D8B"/>
    <w:rsid w:val="00CA7042"/>
    <w:rsid w:val="00CA75F4"/>
    <w:rsid w:val="00CA7F99"/>
    <w:rsid w:val="00CB0B17"/>
    <w:rsid w:val="00CB0C8B"/>
    <w:rsid w:val="00CB1B54"/>
    <w:rsid w:val="00CB1DCD"/>
    <w:rsid w:val="00CB1F03"/>
    <w:rsid w:val="00CB2333"/>
    <w:rsid w:val="00CB2B37"/>
    <w:rsid w:val="00CB2D15"/>
    <w:rsid w:val="00CB301E"/>
    <w:rsid w:val="00CB3AC8"/>
    <w:rsid w:val="00CB3B3C"/>
    <w:rsid w:val="00CB3D8B"/>
    <w:rsid w:val="00CB3EE4"/>
    <w:rsid w:val="00CB4CEA"/>
    <w:rsid w:val="00CB50AC"/>
    <w:rsid w:val="00CB5B3F"/>
    <w:rsid w:val="00CB632F"/>
    <w:rsid w:val="00CB7563"/>
    <w:rsid w:val="00CB7860"/>
    <w:rsid w:val="00CB7D9C"/>
    <w:rsid w:val="00CC150B"/>
    <w:rsid w:val="00CC15A8"/>
    <w:rsid w:val="00CC1797"/>
    <w:rsid w:val="00CC1F90"/>
    <w:rsid w:val="00CC30FE"/>
    <w:rsid w:val="00CC339B"/>
    <w:rsid w:val="00CC3727"/>
    <w:rsid w:val="00CC3B1D"/>
    <w:rsid w:val="00CC425E"/>
    <w:rsid w:val="00CC4D27"/>
    <w:rsid w:val="00CC51C4"/>
    <w:rsid w:val="00CC56A2"/>
    <w:rsid w:val="00CC59BB"/>
    <w:rsid w:val="00CC6D1B"/>
    <w:rsid w:val="00CC7CDD"/>
    <w:rsid w:val="00CD17C9"/>
    <w:rsid w:val="00CD2145"/>
    <w:rsid w:val="00CD21AF"/>
    <w:rsid w:val="00CD21D7"/>
    <w:rsid w:val="00CD24BA"/>
    <w:rsid w:val="00CD26D4"/>
    <w:rsid w:val="00CD27A4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72DB"/>
    <w:rsid w:val="00CE158E"/>
    <w:rsid w:val="00CE3083"/>
    <w:rsid w:val="00CE3B3F"/>
    <w:rsid w:val="00CE425C"/>
    <w:rsid w:val="00CE4F96"/>
    <w:rsid w:val="00CE586A"/>
    <w:rsid w:val="00CE6CFE"/>
    <w:rsid w:val="00CE7BD8"/>
    <w:rsid w:val="00CE7C3E"/>
    <w:rsid w:val="00CF0169"/>
    <w:rsid w:val="00CF1984"/>
    <w:rsid w:val="00CF2F34"/>
    <w:rsid w:val="00CF34EF"/>
    <w:rsid w:val="00CF3678"/>
    <w:rsid w:val="00CF458D"/>
    <w:rsid w:val="00CF5193"/>
    <w:rsid w:val="00CF52BA"/>
    <w:rsid w:val="00CF621C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102D5"/>
    <w:rsid w:val="00D11C5E"/>
    <w:rsid w:val="00D13861"/>
    <w:rsid w:val="00D14944"/>
    <w:rsid w:val="00D158E0"/>
    <w:rsid w:val="00D161EE"/>
    <w:rsid w:val="00D178B1"/>
    <w:rsid w:val="00D17DC9"/>
    <w:rsid w:val="00D17E60"/>
    <w:rsid w:val="00D211D2"/>
    <w:rsid w:val="00D223E8"/>
    <w:rsid w:val="00D236D6"/>
    <w:rsid w:val="00D245D8"/>
    <w:rsid w:val="00D247A9"/>
    <w:rsid w:val="00D2523D"/>
    <w:rsid w:val="00D25C3E"/>
    <w:rsid w:val="00D265F7"/>
    <w:rsid w:val="00D277C6"/>
    <w:rsid w:val="00D27968"/>
    <w:rsid w:val="00D3011C"/>
    <w:rsid w:val="00D306CA"/>
    <w:rsid w:val="00D30959"/>
    <w:rsid w:val="00D32D05"/>
    <w:rsid w:val="00D32D73"/>
    <w:rsid w:val="00D33356"/>
    <w:rsid w:val="00D35BD7"/>
    <w:rsid w:val="00D361BD"/>
    <w:rsid w:val="00D37707"/>
    <w:rsid w:val="00D37988"/>
    <w:rsid w:val="00D37DB9"/>
    <w:rsid w:val="00D4152E"/>
    <w:rsid w:val="00D41BDB"/>
    <w:rsid w:val="00D43FC4"/>
    <w:rsid w:val="00D4479C"/>
    <w:rsid w:val="00D44809"/>
    <w:rsid w:val="00D45108"/>
    <w:rsid w:val="00D46FDE"/>
    <w:rsid w:val="00D47690"/>
    <w:rsid w:val="00D47DB6"/>
    <w:rsid w:val="00D5107E"/>
    <w:rsid w:val="00D510E9"/>
    <w:rsid w:val="00D515E3"/>
    <w:rsid w:val="00D51C9A"/>
    <w:rsid w:val="00D51CCD"/>
    <w:rsid w:val="00D5290C"/>
    <w:rsid w:val="00D52B74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7D92"/>
    <w:rsid w:val="00D60387"/>
    <w:rsid w:val="00D60ACC"/>
    <w:rsid w:val="00D61295"/>
    <w:rsid w:val="00D614B2"/>
    <w:rsid w:val="00D61831"/>
    <w:rsid w:val="00D62331"/>
    <w:rsid w:val="00D62CF3"/>
    <w:rsid w:val="00D632F4"/>
    <w:rsid w:val="00D637E2"/>
    <w:rsid w:val="00D63936"/>
    <w:rsid w:val="00D63D22"/>
    <w:rsid w:val="00D6470D"/>
    <w:rsid w:val="00D64B57"/>
    <w:rsid w:val="00D657CB"/>
    <w:rsid w:val="00D65885"/>
    <w:rsid w:val="00D665B5"/>
    <w:rsid w:val="00D66959"/>
    <w:rsid w:val="00D66D08"/>
    <w:rsid w:val="00D66E8A"/>
    <w:rsid w:val="00D6708A"/>
    <w:rsid w:val="00D672D2"/>
    <w:rsid w:val="00D67BBC"/>
    <w:rsid w:val="00D705D7"/>
    <w:rsid w:val="00D70CF6"/>
    <w:rsid w:val="00D7190E"/>
    <w:rsid w:val="00D71A60"/>
    <w:rsid w:val="00D7246D"/>
    <w:rsid w:val="00D72C2D"/>
    <w:rsid w:val="00D73032"/>
    <w:rsid w:val="00D7388B"/>
    <w:rsid w:val="00D73B24"/>
    <w:rsid w:val="00D757C5"/>
    <w:rsid w:val="00D75CFF"/>
    <w:rsid w:val="00D760B1"/>
    <w:rsid w:val="00D76641"/>
    <w:rsid w:val="00D76C2B"/>
    <w:rsid w:val="00D76FC2"/>
    <w:rsid w:val="00D77D0C"/>
    <w:rsid w:val="00D800F3"/>
    <w:rsid w:val="00D80419"/>
    <w:rsid w:val="00D80EC6"/>
    <w:rsid w:val="00D815C2"/>
    <w:rsid w:val="00D81697"/>
    <w:rsid w:val="00D825FB"/>
    <w:rsid w:val="00D82743"/>
    <w:rsid w:val="00D82D9E"/>
    <w:rsid w:val="00D82DA0"/>
    <w:rsid w:val="00D8391A"/>
    <w:rsid w:val="00D8404C"/>
    <w:rsid w:val="00D850A7"/>
    <w:rsid w:val="00D85147"/>
    <w:rsid w:val="00D853EB"/>
    <w:rsid w:val="00D85541"/>
    <w:rsid w:val="00D86973"/>
    <w:rsid w:val="00D86D4B"/>
    <w:rsid w:val="00D90611"/>
    <w:rsid w:val="00D90A89"/>
    <w:rsid w:val="00D90B15"/>
    <w:rsid w:val="00D91475"/>
    <w:rsid w:val="00D91633"/>
    <w:rsid w:val="00D9181C"/>
    <w:rsid w:val="00D91AC0"/>
    <w:rsid w:val="00D91FCA"/>
    <w:rsid w:val="00D92CC9"/>
    <w:rsid w:val="00D92D92"/>
    <w:rsid w:val="00D93A37"/>
    <w:rsid w:val="00D957E1"/>
    <w:rsid w:val="00D95A38"/>
    <w:rsid w:val="00D97A7C"/>
    <w:rsid w:val="00DA115A"/>
    <w:rsid w:val="00DA1707"/>
    <w:rsid w:val="00DA1979"/>
    <w:rsid w:val="00DA3553"/>
    <w:rsid w:val="00DA39C9"/>
    <w:rsid w:val="00DA503C"/>
    <w:rsid w:val="00DA5633"/>
    <w:rsid w:val="00DA609A"/>
    <w:rsid w:val="00DA69FD"/>
    <w:rsid w:val="00DA7FE8"/>
    <w:rsid w:val="00DB019D"/>
    <w:rsid w:val="00DB0677"/>
    <w:rsid w:val="00DB080E"/>
    <w:rsid w:val="00DB119D"/>
    <w:rsid w:val="00DB1555"/>
    <w:rsid w:val="00DB2673"/>
    <w:rsid w:val="00DB2D89"/>
    <w:rsid w:val="00DB3836"/>
    <w:rsid w:val="00DB3C05"/>
    <w:rsid w:val="00DB3CE7"/>
    <w:rsid w:val="00DB464B"/>
    <w:rsid w:val="00DB4C5C"/>
    <w:rsid w:val="00DB5C2C"/>
    <w:rsid w:val="00DB686E"/>
    <w:rsid w:val="00DB74C8"/>
    <w:rsid w:val="00DB7612"/>
    <w:rsid w:val="00DB78CD"/>
    <w:rsid w:val="00DB7C00"/>
    <w:rsid w:val="00DC1548"/>
    <w:rsid w:val="00DC20A7"/>
    <w:rsid w:val="00DC2D3A"/>
    <w:rsid w:val="00DC2FBD"/>
    <w:rsid w:val="00DC3EC4"/>
    <w:rsid w:val="00DC4A27"/>
    <w:rsid w:val="00DC54CA"/>
    <w:rsid w:val="00DC5617"/>
    <w:rsid w:val="00DC5805"/>
    <w:rsid w:val="00DC63DB"/>
    <w:rsid w:val="00DC64FD"/>
    <w:rsid w:val="00DC663A"/>
    <w:rsid w:val="00DC6745"/>
    <w:rsid w:val="00DC6921"/>
    <w:rsid w:val="00DC7F06"/>
    <w:rsid w:val="00DD019C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513E"/>
    <w:rsid w:val="00DD595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E4F"/>
    <w:rsid w:val="00DE20E5"/>
    <w:rsid w:val="00DE2423"/>
    <w:rsid w:val="00DE25F9"/>
    <w:rsid w:val="00DE304C"/>
    <w:rsid w:val="00DE36D0"/>
    <w:rsid w:val="00DE40EC"/>
    <w:rsid w:val="00DE4E9C"/>
    <w:rsid w:val="00DE60BA"/>
    <w:rsid w:val="00DE6C43"/>
    <w:rsid w:val="00DE6E5D"/>
    <w:rsid w:val="00DE7249"/>
    <w:rsid w:val="00DE7840"/>
    <w:rsid w:val="00DF0910"/>
    <w:rsid w:val="00DF1732"/>
    <w:rsid w:val="00DF1750"/>
    <w:rsid w:val="00DF1786"/>
    <w:rsid w:val="00DF223D"/>
    <w:rsid w:val="00DF2283"/>
    <w:rsid w:val="00DF2346"/>
    <w:rsid w:val="00DF2510"/>
    <w:rsid w:val="00DF2CA1"/>
    <w:rsid w:val="00DF3A07"/>
    <w:rsid w:val="00DF5322"/>
    <w:rsid w:val="00DF5E44"/>
    <w:rsid w:val="00DF7AAD"/>
    <w:rsid w:val="00E004E8"/>
    <w:rsid w:val="00E005B5"/>
    <w:rsid w:val="00E008E3"/>
    <w:rsid w:val="00E01FCC"/>
    <w:rsid w:val="00E027A6"/>
    <w:rsid w:val="00E02E57"/>
    <w:rsid w:val="00E02FE6"/>
    <w:rsid w:val="00E03738"/>
    <w:rsid w:val="00E04D0C"/>
    <w:rsid w:val="00E050BF"/>
    <w:rsid w:val="00E055BA"/>
    <w:rsid w:val="00E05E6C"/>
    <w:rsid w:val="00E07864"/>
    <w:rsid w:val="00E103D8"/>
    <w:rsid w:val="00E10B8E"/>
    <w:rsid w:val="00E1124D"/>
    <w:rsid w:val="00E115F9"/>
    <w:rsid w:val="00E11646"/>
    <w:rsid w:val="00E117E3"/>
    <w:rsid w:val="00E11BE0"/>
    <w:rsid w:val="00E11E1D"/>
    <w:rsid w:val="00E12AAF"/>
    <w:rsid w:val="00E1327D"/>
    <w:rsid w:val="00E133A2"/>
    <w:rsid w:val="00E13EFD"/>
    <w:rsid w:val="00E149C2"/>
    <w:rsid w:val="00E14E5D"/>
    <w:rsid w:val="00E14FCD"/>
    <w:rsid w:val="00E15497"/>
    <w:rsid w:val="00E15F41"/>
    <w:rsid w:val="00E20394"/>
    <w:rsid w:val="00E20D4F"/>
    <w:rsid w:val="00E217C8"/>
    <w:rsid w:val="00E22228"/>
    <w:rsid w:val="00E22DD5"/>
    <w:rsid w:val="00E2366C"/>
    <w:rsid w:val="00E239EE"/>
    <w:rsid w:val="00E24414"/>
    <w:rsid w:val="00E26BBC"/>
    <w:rsid w:val="00E2710E"/>
    <w:rsid w:val="00E2795D"/>
    <w:rsid w:val="00E27F00"/>
    <w:rsid w:val="00E3037E"/>
    <w:rsid w:val="00E30508"/>
    <w:rsid w:val="00E3123A"/>
    <w:rsid w:val="00E318A0"/>
    <w:rsid w:val="00E31F86"/>
    <w:rsid w:val="00E326D4"/>
    <w:rsid w:val="00E32878"/>
    <w:rsid w:val="00E32B64"/>
    <w:rsid w:val="00E34E1D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43C6"/>
    <w:rsid w:val="00E44D45"/>
    <w:rsid w:val="00E457A7"/>
    <w:rsid w:val="00E4638F"/>
    <w:rsid w:val="00E4720F"/>
    <w:rsid w:val="00E47297"/>
    <w:rsid w:val="00E51A42"/>
    <w:rsid w:val="00E52109"/>
    <w:rsid w:val="00E524B2"/>
    <w:rsid w:val="00E52E05"/>
    <w:rsid w:val="00E52F16"/>
    <w:rsid w:val="00E53644"/>
    <w:rsid w:val="00E53AB1"/>
    <w:rsid w:val="00E54762"/>
    <w:rsid w:val="00E54F8D"/>
    <w:rsid w:val="00E55D7F"/>
    <w:rsid w:val="00E56C04"/>
    <w:rsid w:val="00E56D48"/>
    <w:rsid w:val="00E577A2"/>
    <w:rsid w:val="00E577A9"/>
    <w:rsid w:val="00E6064F"/>
    <w:rsid w:val="00E60FCB"/>
    <w:rsid w:val="00E61360"/>
    <w:rsid w:val="00E61993"/>
    <w:rsid w:val="00E62136"/>
    <w:rsid w:val="00E62BCC"/>
    <w:rsid w:val="00E630FA"/>
    <w:rsid w:val="00E64DC5"/>
    <w:rsid w:val="00E6508D"/>
    <w:rsid w:val="00E65AA9"/>
    <w:rsid w:val="00E65B98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2578"/>
    <w:rsid w:val="00E83215"/>
    <w:rsid w:val="00E833EC"/>
    <w:rsid w:val="00E83F4F"/>
    <w:rsid w:val="00E83FB3"/>
    <w:rsid w:val="00E847EE"/>
    <w:rsid w:val="00E84B9C"/>
    <w:rsid w:val="00E857EF"/>
    <w:rsid w:val="00E85B72"/>
    <w:rsid w:val="00E85B75"/>
    <w:rsid w:val="00E86E4C"/>
    <w:rsid w:val="00E90720"/>
    <w:rsid w:val="00E90DC5"/>
    <w:rsid w:val="00E925DB"/>
    <w:rsid w:val="00E9283F"/>
    <w:rsid w:val="00E9335C"/>
    <w:rsid w:val="00E9416A"/>
    <w:rsid w:val="00E9444E"/>
    <w:rsid w:val="00E9526D"/>
    <w:rsid w:val="00E95408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48F4"/>
    <w:rsid w:val="00EA4BAA"/>
    <w:rsid w:val="00EA69EF"/>
    <w:rsid w:val="00EA74C1"/>
    <w:rsid w:val="00EB02B1"/>
    <w:rsid w:val="00EB060E"/>
    <w:rsid w:val="00EB0CD0"/>
    <w:rsid w:val="00EB17E0"/>
    <w:rsid w:val="00EB2C4C"/>
    <w:rsid w:val="00EB3384"/>
    <w:rsid w:val="00EB3C43"/>
    <w:rsid w:val="00EB480D"/>
    <w:rsid w:val="00EB5A15"/>
    <w:rsid w:val="00EB6432"/>
    <w:rsid w:val="00EB6478"/>
    <w:rsid w:val="00EB7AA5"/>
    <w:rsid w:val="00EB7B22"/>
    <w:rsid w:val="00EB7E6B"/>
    <w:rsid w:val="00EC1616"/>
    <w:rsid w:val="00EC175B"/>
    <w:rsid w:val="00EC234F"/>
    <w:rsid w:val="00EC2A78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63EA"/>
    <w:rsid w:val="00ED6912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7B44"/>
    <w:rsid w:val="00EE7D7B"/>
    <w:rsid w:val="00EF21B5"/>
    <w:rsid w:val="00EF3234"/>
    <w:rsid w:val="00EF3466"/>
    <w:rsid w:val="00EF3CD3"/>
    <w:rsid w:val="00EF4DF6"/>
    <w:rsid w:val="00EF5355"/>
    <w:rsid w:val="00EF5ADA"/>
    <w:rsid w:val="00EF656A"/>
    <w:rsid w:val="00EF6CCB"/>
    <w:rsid w:val="00EF7AE8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10F97"/>
    <w:rsid w:val="00F11EBB"/>
    <w:rsid w:val="00F1236E"/>
    <w:rsid w:val="00F131AC"/>
    <w:rsid w:val="00F13921"/>
    <w:rsid w:val="00F140FC"/>
    <w:rsid w:val="00F14CD1"/>
    <w:rsid w:val="00F157D0"/>
    <w:rsid w:val="00F15A12"/>
    <w:rsid w:val="00F15F75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3B59"/>
    <w:rsid w:val="00F24526"/>
    <w:rsid w:val="00F2597D"/>
    <w:rsid w:val="00F25A0F"/>
    <w:rsid w:val="00F25C1F"/>
    <w:rsid w:val="00F25CDE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1A2B"/>
    <w:rsid w:val="00F41A2D"/>
    <w:rsid w:val="00F423CB"/>
    <w:rsid w:val="00F4243F"/>
    <w:rsid w:val="00F427DF"/>
    <w:rsid w:val="00F430A7"/>
    <w:rsid w:val="00F431D4"/>
    <w:rsid w:val="00F446F6"/>
    <w:rsid w:val="00F459AE"/>
    <w:rsid w:val="00F45DB4"/>
    <w:rsid w:val="00F45E6A"/>
    <w:rsid w:val="00F46079"/>
    <w:rsid w:val="00F462AC"/>
    <w:rsid w:val="00F46F44"/>
    <w:rsid w:val="00F47447"/>
    <w:rsid w:val="00F516E7"/>
    <w:rsid w:val="00F51BC3"/>
    <w:rsid w:val="00F52F6F"/>
    <w:rsid w:val="00F53EBB"/>
    <w:rsid w:val="00F54329"/>
    <w:rsid w:val="00F5493B"/>
    <w:rsid w:val="00F551E0"/>
    <w:rsid w:val="00F56AE2"/>
    <w:rsid w:val="00F578FC"/>
    <w:rsid w:val="00F57CF1"/>
    <w:rsid w:val="00F623B0"/>
    <w:rsid w:val="00F639DC"/>
    <w:rsid w:val="00F63E9E"/>
    <w:rsid w:val="00F64540"/>
    <w:rsid w:val="00F64A6D"/>
    <w:rsid w:val="00F65006"/>
    <w:rsid w:val="00F6531E"/>
    <w:rsid w:val="00F6541F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37FA"/>
    <w:rsid w:val="00F74C39"/>
    <w:rsid w:val="00F762A8"/>
    <w:rsid w:val="00F76C86"/>
    <w:rsid w:val="00F76E45"/>
    <w:rsid w:val="00F773B1"/>
    <w:rsid w:val="00F773F1"/>
    <w:rsid w:val="00F7790C"/>
    <w:rsid w:val="00F80498"/>
    <w:rsid w:val="00F80E02"/>
    <w:rsid w:val="00F80F1E"/>
    <w:rsid w:val="00F8318B"/>
    <w:rsid w:val="00F8341B"/>
    <w:rsid w:val="00F83E8B"/>
    <w:rsid w:val="00F83F9E"/>
    <w:rsid w:val="00F843AA"/>
    <w:rsid w:val="00F84614"/>
    <w:rsid w:val="00F857B3"/>
    <w:rsid w:val="00F85B0F"/>
    <w:rsid w:val="00F8656D"/>
    <w:rsid w:val="00F86C24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6B19"/>
    <w:rsid w:val="00F97F09"/>
    <w:rsid w:val="00F97FAA"/>
    <w:rsid w:val="00FA0144"/>
    <w:rsid w:val="00FA07DC"/>
    <w:rsid w:val="00FA0991"/>
    <w:rsid w:val="00FA0A3B"/>
    <w:rsid w:val="00FA0C48"/>
    <w:rsid w:val="00FA0E35"/>
    <w:rsid w:val="00FA13B3"/>
    <w:rsid w:val="00FA1601"/>
    <w:rsid w:val="00FA18E0"/>
    <w:rsid w:val="00FA1FDC"/>
    <w:rsid w:val="00FA26D1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A7"/>
    <w:rsid w:val="00FA76AE"/>
    <w:rsid w:val="00FA7E4B"/>
    <w:rsid w:val="00FA7EEC"/>
    <w:rsid w:val="00FB04D7"/>
    <w:rsid w:val="00FB081D"/>
    <w:rsid w:val="00FB216A"/>
    <w:rsid w:val="00FB22A8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8D9"/>
    <w:rsid w:val="00FC1415"/>
    <w:rsid w:val="00FC173D"/>
    <w:rsid w:val="00FC1810"/>
    <w:rsid w:val="00FC1B11"/>
    <w:rsid w:val="00FC24DC"/>
    <w:rsid w:val="00FC4578"/>
    <w:rsid w:val="00FC587B"/>
    <w:rsid w:val="00FC5AA8"/>
    <w:rsid w:val="00FC5ECE"/>
    <w:rsid w:val="00FC6A2C"/>
    <w:rsid w:val="00FC76AF"/>
    <w:rsid w:val="00FD04AE"/>
    <w:rsid w:val="00FD0686"/>
    <w:rsid w:val="00FD13E7"/>
    <w:rsid w:val="00FD176E"/>
    <w:rsid w:val="00FD2221"/>
    <w:rsid w:val="00FD241B"/>
    <w:rsid w:val="00FD267C"/>
    <w:rsid w:val="00FD4015"/>
    <w:rsid w:val="00FD49A9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10FB"/>
    <w:rsid w:val="00FE24B6"/>
    <w:rsid w:val="00FE328B"/>
    <w:rsid w:val="00FE39A2"/>
    <w:rsid w:val="00FE3DA3"/>
    <w:rsid w:val="00FE5308"/>
    <w:rsid w:val="00FF047C"/>
    <w:rsid w:val="00FF0674"/>
    <w:rsid w:val="00FF0D76"/>
    <w:rsid w:val="00FF1302"/>
    <w:rsid w:val="00FF163D"/>
    <w:rsid w:val="00FF1696"/>
    <w:rsid w:val="00FF175B"/>
    <w:rsid w:val="00FF1831"/>
    <w:rsid w:val="00FF1B98"/>
    <w:rsid w:val="00FF22DB"/>
    <w:rsid w:val="00FF2BBC"/>
    <w:rsid w:val="00FF35D2"/>
    <w:rsid w:val="00FF4792"/>
    <w:rsid w:val="00FF4FCD"/>
    <w:rsid w:val="00FF55FA"/>
    <w:rsid w:val="00FF567E"/>
    <w:rsid w:val="00FF658A"/>
    <w:rsid w:val="00FF65D5"/>
    <w:rsid w:val="00FF6CB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3B57F"/>
  <w15:docId w15:val="{3E889FDE-E0D4-462D-80CC-1159B4E8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D76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1"/>
    <w:qFormat/>
    <w:rsid w:val="003A01F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3A01F9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0"/>
        <w:numId w:val="0"/>
      </w:numPr>
      <w:suppressLineNumbers/>
      <w:tabs>
        <w:tab w:val="clear" w:pos="9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customStyle="1" w:styleId="Heading2Char1">
    <w:name w:val="Heading 2 Char1"/>
    <w:aliases w:val="h2 Char,Sub-Section Char"/>
    <w:basedOn w:val="Heading1Char1"/>
    <w:link w:val="Heading2"/>
    <w:rsid w:val="004D25C5"/>
    <w:rPr>
      <w:rFonts w:ascii="Arial" w:hAnsi="Arial"/>
      <w:b/>
      <w:color w:val="80008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3A01F9"/>
    <w:pPr>
      <w:ind w:left="1080"/>
    </w:pPr>
  </w:style>
  <w:style w:type="paragraph" w:customStyle="1" w:styleId="BodyNum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customStyle="1" w:styleId="BodyBull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customStyle="1" w:styleId="BodyBull2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customStyle="1" w:styleId="coverart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customStyle="1" w:styleId="List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customStyle="1" w:styleId="Style3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customStyle="1" w:styleId="tabletext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3A01F9"/>
    <w:pPr>
      <w:spacing w:after="26"/>
    </w:pPr>
    <w:rPr>
      <w:iCs/>
    </w:rPr>
  </w:style>
  <w:style w:type="paragraph" w:customStyle="1" w:styleId="tablehead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customStyle="1" w:styleId="TOChead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customStyle="1" w:styleId="H5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customStyle="1" w:styleId="IMTableHeading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customStyle="1" w:styleId="IMTableText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customStyle="1" w:styleId="Preformatted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styleleft1">
    <w:name w:val="styleleft1"/>
    <w:basedOn w:val="Normal"/>
    <w:rsid w:val="0013285F"/>
    <w:pPr>
      <w:widowControl/>
      <w:ind w:left="1440"/>
    </w:pPr>
    <w:rPr>
      <w:rFonts w:cs="Arial"/>
    </w:rPr>
  </w:style>
  <w:style w:type="paragraph" w:customStyle="1" w:styleId="Char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customStyle="1" w:styleId="EmailStyle112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uiPriority w:val="22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customStyle="1" w:styleId="Heading2Char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customStyle="1" w:styleId="LIBHeadingStyle2Char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customStyle="1" w:styleId="LIBHeadingStyle2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customStyle="1" w:styleId="Heading10">
    <w:name w:val="Heading1"/>
    <w:basedOn w:val="LIBHeadingStyle2"/>
    <w:link w:val="Heading1Char0"/>
    <w:qFormat/>
    <w:rsid w:val="00022575"/>
  </w:style>
  <w:style w:type="character" w:customStyle="1" w:styleId="Heading1Char0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customStyle="1" w:styleId="block">
    <w:name w:val="block"/>
    <w:basedOn w:val="DefaultParagraphFont"/>
    <w:rsid w:val="001216C6"/>
  </w:style>
  <w:style w:type="character" w:customStyle="1" w:styleId="BodytextChar">
    <w:name w:val="Bodytext Char"/>
    <w:link w:val="Bodytext0"/>
    <w:rsid w:val="00E61360"/>
    <w:rPr>
      <w:rFonts w:ascii="Arial" w:hAnsi="Arial"/>
    </w:rPr>
  </w:style>
  <w:style w:type="table" w:customStyle="1" w:styleId="GridTable1Light-Accent2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customStyle="1" w:styleId="TempNormal2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customStyle="1" w:styleId="Default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CA16187BE8248BD7E37731D4739B0" ma:contentTypeVersion="6" ma:contentTypeDescription="Create a new document." ma:contentTypeScope="" ma:versionID="9046973ff6911179abd6e482ddd3301c">
  <xsd:schema xmlns:xsd="http://www.w3.org/2001/XMLSchema" xmlns:xs="http://www.w3.org/2001/XMLSchema" xmlns:p="http://schemas.microsoft.com/office/2006/metadata/properties" xmlns:ns2="da29ae37-b933-4a83-a639-19253357909d" xmlns:ns3="20977bb9-19e8-4dce-9664-d9ed2f6c65cf" targetNamespace="http://schemas.microsoft.com/office/2006/metadata/properties" ma:root="true" ma:fieldsID="28616a6735ce2ffacadcbb0f3ea6e531" ns2:_="" ns3:_="">
    <xsd:import namespace="da29ae37-b933-4a83-a639-19253357909d"/>
    <xsd:import namespace="20977bb9-19e8-4dce-9664-d9ed2f6c65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9ae37-b933-4a83-a639-192533579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77bb9-19e8-4dce-9664-d9ed2f6c65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DEEE0-5439-4207-97D0-CAF536105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9ae37-b933-4a83-a639-19253357909d"/>
    <ds:schemaRef ds:uri="20977bb9-19e8-4dce-9664-d9ed2f6c6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BC607C-DBDC-46C6-ACBB-86C80FFE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CTS_Template</Template>
  <TotalTime>43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RDP 3.0 BRD</vt:lpstr>
    </vt:vector>
  </TitlesOfParts>
  <Company>Cognizant Technology Solutions (I) Ltd.,</Company>
  <LinksUpToDate>false</LinksUpToDate>
  <CharactersWithSpaces>6811</CharactersWithSpaces>
  <SharedDoc>false</SharedDoc>
  <HLinks>
    <vt:vector size="90" baseType="variant"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_Toc276391732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_Toc276391731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_Toc276391730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_Toc276391729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_Toc276391728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_Toc276391727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_Toc276391726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_Toc276391725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_Toc276391724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_Toc276391723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_Toc276391722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_Toc276391721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_Toc276391719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_Toc276391718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_Toc276391717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 3.0 BRD</dc:title>
  <dc:creator>Krishnaraj.JagannathanRajan@cognizant.com</dc:creator>
  <cp:keywords>RDP 3.0 BRD</cp:keywords>
  <cp:lastModifiedBy>Petrishiya, Evelyn (Cognizant)</cp:lastModifiedBy>
  <cp:revision>28</cp:revision>
  <cp:lastPrinted>2007-05-16T12:28:00Z</cp:lastPrinted>
  <dcterms:created xsi:type="dcterms:W3CDTF">2020-06-16T09:19:00Z</dcterms:created>
  <dcterms:modified xsi:type="dcterms:W3CDTF">2020-08-03T10:24:00Z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0x0101001ACCA16187BE8248BD7E37731D4739B0</vt:lpwstr>
  </property>
</Properties>
</file>